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00815e2714da42da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 xml:space="preserve" xml:embedTrueTypeFonts="1">
  <w:body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1" locked="1" layoutInCell="1" allowOverlap="1">
            <wp:simplePos x="0" y="0"/>
            <wp:positionH relativeFrom="page">
              <wp:posOffset>46458</wp:posOffset>
            </wp:positionH>
            <wp:positionV relativeFrom="page">
              <wp:posOffset>902593</wp:posOffset>
            </wp:positionV>
            <wp:extent cx="2500000" cy="711000"/>
            <wp:effectExtent l="0" t="0" r="0" b="0"/>
            <wp:wrapNone/>
            <wp:docPr id="100" name="Freeform 100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46458</wp:posOffset>
            </wp:positionH>
            <wp:positionV relativeFrom="page">
              <wp:posOffset>3418780</wp:posOffset>
            </wp:positionV>
            <wp:extent cx="2500000" cy="711000"/>
            <wp:effectExtent l="0" t="0" r="0" b="0"/>
            <wp:wrapNone/>
            <wp:docPr id="101" name="Freeform 101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46458</wp:posOffset>
            </wp:positionH>
            <wp:positionV relativeFrom="page">
              <wp:posOffset>5934967</wp:posOffset>
            </wp:positionV>
            <wp:extent cx="2500000" cy="711000"/>
            <wp:effectExtent l="0" t="0" r="0" b="0"/>
            <wp:wrapNone/>
            <wp:docPr id="102" name="Freeform 102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46458</wp:posOffset>
            </wp:positionH>
            <wp:positionV relativeFrom="page">
              <wp:posOffset>8451154</wp:posOffset>
            </wp:positionV>
            <wp:extent cx="2500000" cy="711000"/>
            <wp:effectExtent l="0" t="0" r="0" b="0"/>
            <wp:wrapNone/>
            <wp:docPr id="103" name="Freeform 103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2639374</wp:posOffset>
            </wp:positionH>
            <wp:positionV relativeFrom="page">
              <wp:posOffset>902593</wp:posOffset>
            </wp:positionV>
            <wp:extent cx="2500000" cy="711000"/>
            <wp:effectExtent l="0" t="0" r="0" b="0"/>
            <wp:wrapNone/>
            <wp:docPr id="104" name="Freeform 104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2639374</wp:posOffset>
            </wp:positionH>
            <wp:positionV relativeFrom="page">
              <wp:posOffset>3418780</wp:posOffset>
            </wp:positionV>
            <wp:extent cx="2500000" cy="711000"/>
            <wp:effectExtent l="0" t="0" r="0" b="0"/>
            <wp:wrapNone/>
            <wp:docPr id="105" name="Freeform 105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2639374</wp:posOffset>
            </wp:positionH>
            <wp:positionV relativeFrom="page">
              <wp:posOffset>5934967</wp:posOffset>
            </wp:positionV>
            <wp:extent cx="2500000" cy="711000"/>
            <wp:effectExtent l="0" t="0" r="0" b="0"/>
            <wp:wrapNone/>
            <wp:docPr id="106" name="Freeform 10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2639374</wp:posOffset>
            </wp:positionH>
            <wp:positionV relativeFrom="page">
              <wp:posOffset>8451154</wp:posOffset>
            </wp:positionV>
            <wp:extent cx="2500000" cy="711000"/>
            <wp:effectExtent l="0" t="0" r="0" b="0"/>
            <wp:wrapNone/>
            <wp:docPr id="107" name="Freeform 107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5232290</wp:posOffset>
            </wp:positionH>
            <wp:positionV relativeFrom="page">
              <wp:posOffset>902593</wp:posOffset>
            </wp:positionV>
            <wp:extent cx="2500000" cy="711000"/>
            <wp:effectExtent l="0" t="0" r="0" b="0"/>
            <wp:wrapNone/>
            <wp:docPr id="108" name="Freeform 108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5232290</wp:posOffset>
            </wp:positionH>
            <wp:positionV relativeFrom="page">
              <wp:posOffset>3418780</wp:posOffset>
            </wp:positionV>
            <wp:extent cx="2500000" cy="711000"/>
            <wp:effectExtent l="0" t="0" r="0" b="0"/>
            <wp:wrapNone/>
            <wp:docPr id="109" name="Freeform 109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5232290</wp:posOffset>
            </wp:positionH>
            <wp:positionV relativeFrom="page">
              <wp:posOffset>5934967</wp:posOffset>
            </wp:positionV>
            <wp:extent cx="2500000" cy="711000"/>
            <wp:effectExtent l="0" t="0" r="0" b="0"/>
            <wp:wrapNone/>
            <wp:docPr id="110" name="Freeform 110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1" locked="1" layoutInCell="1" allowOverlap="1">
            <wp:simplePos x="0" y="0"/>
            <wp:positionH relativeFrom="page">
              <wp:posOffset>5232290</wp:posOffset>
            </wp:positionH>
            <wp:positionV relativeFrom="page">
              <wp:posOffset>8451154</wp:posOffset>
            </wp:positionV>
            <wp:extent cx="2500000" cy="711000"/>
            <wp:effectExtent l="0" t="0" r="0" b="0"/>
            <wp:wrapNone/>
            <wp:docPr id="111" name="Freeform 111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2697629" flipH="0" flipV="0">
                      <a:off x="0" y="0"/>
                      <a:ext cx="2500000" cy="71100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5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Arial Bold" w:hAnsi="Arial Bold" w:cs="Arial Bold"/>
                            <w:color w:val="010302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spacing w:before="0" w:line="536" w:lineRule="exact"/>
                          <w:ind w:left="0" w:right="0" w:firstLine="0"/>
                        </w:pPr>
                        <w:r>
                          <w:rPr lang="en-US" sz="36" baseline="0" dirty="0">
                            <w:jc w:val="left"/>
                            <w:rFonts w:ascii="Arial Bold" w:hAnsi="Arial Bold" w:cs="Arial Bold"/>
                            <w:color w:val="000000"/>
                            <w:sz w:val="36"/>
                            <w:szCs w:val="36"/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  <w14:textFill>
                              <w14:solidFill>
                                <w14:srgbClr w14:val="000000">
                                  <w14:alpha w14:val="75000"/>
                                </w14:srgbClr>
                              </w14:solidFill>
                            </w14:textFill>
                          </w:rPr>
                          <w:t>PDF-XChange Editor
DEMO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5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77469</wp:posOffset>
            </wp:positionV>
            <wp:extent cx="6380226" cy="4880609"/>
            <wp:effectExtent l="0" t="0" r="0" b="0"/>
            <wp:wrapNone/>
            <wp:docPr id="112" name="Picture 112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>
                      <a:picLocks noChangeAspect="0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380226" cy="48806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3130295</wp:posOffset>
            </wp:positionH>
            <wp:positionV relativeFrom="paragraph">
              <wp:posOffset>56897</wp:posOffset>
            </wp:positionV>
            <wp:extent cx="1754123" cy="725575"/>
            <wp:effectExtent l="0" t="0" r="0" b="0"/>
            <wp:wrapNone/>
            <wp:docPr id="113" name="Freeform 113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3130295" y="1425957"/>
                      <a:ext cx="1639823" cy="61127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240" w:lineRule="auto"/>
                          <w:ind w:left="0" w:right="0" w:firstLine="0"/>
                        </w:pPr>
                        <w:r>
                          <w:rPr sz="24" baseline="0" dirty="0">
                            <w:jc w:val="left"/>
                            <w:rFonts w:ascii="Arial" w:hAnsi="Arial" w:cs="Arial"/>
                            <w14:textFill>
                              <w14:solidFill>
                                <w14:srgbClr w14:val="000000">
                                  <w14:alpha w14:val="100000"/>
                                </w14:srgbClr>
                              </w14:solidFill>
                            </w14:textFill>
                            <w:w w:val="67"/>
                            <w:sz w:val="24"/>
                            <w:szCs w:val="24"/>
                          </w:rPr>
                          <w:t>43</w:t>
                        </w:r>
                        <w:r>
                          <w:rPr sz="24" baseline="0" dirty="0">
                            <w:jc w:val="left"/>
                            <w:rFonts w:ascii="Arial" w:hAnsi="Arial" w:cs="Arial"/>
                            <w14:textFill>
                              <w14:solidFill>
                                <w14:srgbClr w14:val="000000">
                                  <w14:alpha w14:val="100000"/>
                                </w14:srgbClr>
                              </w14:solidFill>
                            </w14:textFill>
                            <w:spacing w:val="38"/>
                            <w:w w:val="67"/>
                            <w:sz w:val="24"/>
                            <w:szCs w:val="24"/>
                          </w:rPr>
                          <w:t>&gt;</w:t>
                        </w:r>
                        <w:r>
                          <w:rPr sz="8" baseline="-6" dirty="0">
                            <w:jc w:val="left"/>
                            <w:rFonts w:ascii="Arial" w:hAnsi="Arial" w:cs="Arial"/>
                            <w14:textFill>
                              <w14:solidFill>
                                <w14:srgbClr w14:val="000000">
                                  <w14:alpha w14:val="100000"/>
                                </w14:srgbClr>
                              </w14:solidFill>
                            </w14:textFill>
                            <w:position w:val="-6"/>
                            <w:w w:val="133"/>
                            <w:sz w:val="8"/>
                            <w:szCs w:val="8"/>
                          </w:rPr>
                          <w:t>+EIE'F'IiIBSLLJI</w:t>
                        </w:r>
                        <w:r>
                          <w:rPr sz="8" baseline="-6" dirty="0">
                            <w:jc w:val="left"/>
                            <w:rFonts w:ascii="Arial" w:hAnsi="Arial" w:cs="Arial"/>
                            <w14:textFill>
                              <w14:solidFill>
                                <w14:srgbClr w14:val="000000">
                                  <w14:alpha w14:val="100000"/>
                                </w14:srgbClr>
                              </w14:solidFill>
                            </w14:textFill>
                            <w:spacing w:val="91"/>
                            <w:position w:val="-6"/>
                            <w:w w:val="133"/>
                            <w:sz w:val="8"/>
                            <w:szCs w:val="8"/>
                          </w:rPr>
                          <w:t>I</w:t>
                        </w:r>
                        <w:r>
                          <w:rPr sz="8" baseline="-6" dirty="0">
                            <w:jc w:val="left"/>
                            <w:rFonts w:ascii="Arial" w:hAnsi="Arial" w:cs="Arial"/>
                            <w14:textFill>
                              <w14:solidFill>
                                <w14:srgbClr w14:val="000000">
                                  <w14:alpha w14:val="100000"/>
                                </w14:srgbClr>
                              </w14:solidFill>
                            </w14:textFill>
                            <w:position w:val="-6"/>
                            <w:w w:val="104"/>
                            <w:sz w:val="8"/>
                            <w:szCs w:val="8"/>
                          </w:rPr>
                          <w:t>LIE-S</w:t>
                        </w:r>
                        <w:r>
                          <w:rPr sz="8" baseline="-6" dirty="0">
                            <w:jc w:val="left"/>
                            <w:rFonts w:ascii="Arial" w:hAnsi="Arial" w:cs="Arial"/>
                            <w14:textFill>
                              <w14:solidFill>
                                <w14:srgbClr w14:val="000000">
                                  <w14:alpha w14:val="100000"/>
                                </w14:srgbClr>
                              </w14:solidFill>
                            </w14:textFill>
                            <w:spacing w:val="43"/>
                            <w:position w:val="-6"/>
                            <w:w w:val="104"/>
                            <w:sz w:val="8"/>
                            <w:szCs w:val="8"/>
                          </w:rPr>
                          <w:t>C</w:t>
                        </w:r>
                        <w:r>
                          <w:rPr sz="8" baseline="-6" dirty="0">
                            <w:jc w:val="left"/>
                            <w:rFonts w:ascii="Arial" w:hAnsi="Arial" w:cs="Arial"/>
                            <w14:textFill>
                              <w14:solidFill>
                                <w14:srgbClr w14:val="000000">
                                  <w14:alpha w14:val="100000"/>
                                </w14:srgbClr>
                              </w14:solidFill>
                            </w14:textFill>
                            <w:position w:val="-6"/>
                            <w:w w:val="183"/>
                            <w:sz w:val="8"/>
                            <w:szCs w:val="8"/>
                          </w:rPr>
                          <w:t>r1pt1on</w:t>
                        </w:r>
                        <w:r>
                          <w:rPr sz="8" baseline="-6" dirty="0">
                            <w:jc w:val="left"/>
                            <w:rFonts w:ascii="Arial" w:hAnsi="Arial" w:cs="Arial"/>
                            <w14:textFill>
                              <w14:solidFill>
                                <w14:srgbClr w14:val="000000">
                                  <w14:alpha w14:val="100000"/>
                                </w14:srgbClr>
                              </w14:solidFill>
                            </w14:textFill>
                            <w:spacing w:val="115"/>
                            <w:position w:val="-6"/>
                            <w:w w:val="183"/>
                            <w:sz w:val="8"/>
                            <w:szCs w:val="8"/>
                          </w:rPr>
                          <w:t>:</w:t>
                        </w:r>
                        <w:r>
                          <w:rPr sz="8" baseline="-6" dirty="0">
                            <w:jc w:val="left"/>
                            <w:rFonts w:ascii="Arial" w:hAnsi="Arial" w:cs="Arial"/>
                            <w14:textFill>
                              <w14:solidFill>
                                <w14:srgbClr w14:val="000000">
                                  <w14:alpha w14:val="100000"/>
                                </w14:srgbClr>
                              </w14:solidFill>
                            </w14:textFill>
                            <w:position w:val="-6"/>
                            <w:w w:val="152"/>
                            <w:sz w:val="8"/>
                            <w:szCs w:val="8"/>
                          </w:rPr>
                          <w:t>S</w:t>
                        </w:r>
                        <w:r>
                          <w:rPr sz="8" baseline="-6" dirty="0">
                            <w:jc w:val="left"/>
                            <w:rFonts w:ascii="Arial" w:hAnsi="Arial" w:cs="Arial"/>
                            <w14:textFill>
                              <w14:solidFill>
                                <w14:srgbClr w14:val="000000">
                                  <w14:alpha w14:val="100000"/>
                                </w14:srgbClr>
                              </w14:solidFill>
                            </w14:textFill>
                            <w:spacing w:val="47"/>
                            <w:position w:val="-6"/>
                            <w:w w:val="152"/>
                            <w:sz w:val="8"/>
                            <w:szCs w:val="8"/>
                          </w:rPr>
                          <w:t>t</w:t>
                        </w:r>
                        <w:r>
                          <w:rPr sz="8" baseline="-6" dirty="0">
                            <w:jc w:val="left"/>
                            <w:rFonts w:ascii="Arial" w:hAnsi="Arial" w:cs="Arial"/>
                            <w14:textFill>
                              <w14:solidFill>
                                <w14:srgbClr w14:val="000000">
                                  <w14:alpha w14:val="100000"/>
                                </w14:srgbClr>
                              </w14:solidFill>
                            </w14:textFill>
                            <w:spacing w:val="43"/>
                            <w:position w:val="-6"/>
                            <w:w w:val="157"/>
                            <w:sz w:val="8"/>
                            <w:szCs w:val="8"/>
                          </w:rPr>
                          <w:t>'</w:t>
                        </w:r>
                        <w:r>
                          <w:rPr sz="8" baseline="-6" dirty="0">
                            <w:jc w:val="left"/>
                            <w:rFonts w:ascii="Arial" w:hAnsi="Arial" w:cs="Arial"/>
                            <w14:textFill>
                              <w14:solidFill>
                                <w14:srgbClr w14:val="000000">
                                  <w14:alpha w14:val="100000"/>
                                </w14:srgbClr>
                              </w14:solidFill>
                            </w14:textFill>
                            <w:position w:val="-6"/>
                            <w:w w:val="152"/>
                            <w:sz w:val="8"/>
                            <w:szCs w:val="8"/>
                          </w:rPr>
                          <w:t>llll'.‘</w:t>
                        </w:r>
                        <w:r>
                          <w:rPr>
                            <w:rFonts w:ascii="Times New Roman" w:hAnsi="Times New Roman" w:cs="Times New Roman"/>
                            <w:sz w:val="8"/>
                            <w:szCs w:val="8"/>
                          </w:rPr>
                          <w:t>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44" w:after="0" w:line="153" w:lineRule="exact"/>
                          <w:ind w:left="315" w:right="0" w:hanging="3"/>
                        </w:pPr>
                        <w:r>
                          <w:rPr sz="12" baseline="0" dirty="0">
                            <w:jc w:val="left"/>
                            <w:rFonts w:ascii="Arial" w:hAnsi="Arial" w:cs="Arial"/>
                            <w14:textFill>
                              <w14:solidFill>
                                <w14:srgbClr w14:val="000000">
                                  <w14:alpha w14:val="100000"/>
                                </w14:srgbClr>
                              </w14:solidFill>
                            </w14:textFill>
                            <w:w w:val="122"/>
                            <w:sz w:val="12"/>
                            <w:szCs w:val="12"/>
                          </w:rPr>
                          <w:t>+addFerszsslonf</w:t>
                        </w: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 </w:t>
                        </w:r>
                        <w:r>
                          <w:br w:type="textWrapping" w:clear="all"/>
                        </w:r>
                        <w:r>
                          <w:rPr sz="12" baseline="0" dirty="0">
                            <w:jc w:val="left"/>
                            <w:rFonts w:ascii="Arial" w:hAnsi="Arial" w:cs="Arial"/>
                            <w14:textFill>
                              <w14:solidFill>
                                <w14:srgbClr w14:val="000000">
                                  <w14:alpha w14:val="100000"/>
                                </w14:srgbClr>
                              </w14:solidFill>
                            </w14:textFill>
                            <w:w w:val="143"/>
                            <w:sz w:val="12"/>
                            <w:szCs w:val="12"/>
                          </w:rPr>
                          <w:t>vedtifel?;sssunll</w:t>
                        </w: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 </w:t>
                        </w:r>
                        <w:r>
                          <w:br w:type="textWrapping" w:clear="all"/>
                        </w:r>
                        <w:r>
                          <w:rPr sz="12" baseline="0" dirty="0">
                            <w:jc w:val="left"/>
                            <w:rFonts w:ascii="Arial" w:hAnsi="Arial" w:cs="Arial"/>
                            <w14:textFill>
                              <w14:solidFill>
                                <w14:srgbClr w14:val="000000">
                                  <w14:alpha w14:val="100000"/>
                                </w14:srgbClr>
                              </w14:solidFill>
                            </w14:textFill>
                            <w:w w:val="131"/>
                            <w:sz w:val="12"/>
                            <w:szCs w:val="12"/>
                          </w:rPr>
                          <w:t>+deleLeFe1rlssionll</w:t>
                        </w: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 </w:t>
                        </w:r>
                        <w:r>
                          <w:br w:type="textWrapping" w:clear="all"/>
                        </w:r>
                        <w:r>
                          <w:rPr sz="12" baseline="0" dirty="0">
                            <w:jc w:val="left"/>
                            <w:rFonts w:ascii="Arial" w:hAnsi="Arial" w:cs="Arial"/>
                            <w14:textFill>
                              <w14:solidFill>
                                <w14:srgbClr w14:val="000000">
                                  <w14:alpha w14:val="100000"/>
                                </w14:srgbClr>
                              </w14:solidFill>
                            </w14:textFill>
                            <w:w w:val="121"/>
                            <w:sz w:val="12"/>
                            <w:szCs w:val="12"/>
                          </w:rPr>
                          <w:t>+bEd‘LhPEinibbiOH:l</w:t>
                        </w: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5266724</wp:posOffset>
            </wp:positionH>
            <wp:positionV relativeFrom="paragraph">
              <wp:posOffset>54870</wp:posOffset>
            </wp:positionV>
            <wp:extent cx="1410558" cy="394518"/>
            <wp:effectExtent l="0" t="0" r="0" b="0"/>
            <wp:wrapNone/>
            <wp:docPr id="114" name="Freeform 114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19756" flipH="0" flipV="0">
                      <a:off x="5266724" y="1599191"/>
                      <a:ext cx="1296258" cy="280218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153" w:lineRule="exact"/>
                          <w:ind w:left="0" w:right="0" w:firstLine="8"/>
                        </w:pPr>
                        <w:r>
                          <w:rPr sz="12" baseline="0" dirty="0">
                            <w:jc w:val="left"/>
                            <w:rFonts w:ascii="Arial" w:hAnsi="Arial" w:cs="Arial"/>
                            <w14:textFill>
                              <w14:solidFill>
                                <w14:srgbClr w14:val="000000">
                                  <w14:alpha w14:val="100000"/>
                                </w14:srgbClr>
                              </w14:solidFill>
                            </w14:textFill>
                            <w:w w:val="108"/>
                            <w:sz w:val="12"/>
                            <w:szCs w:val="12"/>
                          </w:rPr>
                          <w:t>+m</w:t>
                        </w:r>
                        <w:r>
                          <w:rPr sz="12" baseline="0" dirty="0">
                            <w:jc w:val="left"/>
                            <w:rFonts w:ascii="ArialMT" w:hAnsi="ArialMT" w:cs="ArialMT"/>
                            <w14:textFill>
                              <w14:solidFill>
                                <w14:srgbClr w14:val="000000">
                                  <w14:alpha w14:val="100000"/>
                                </w14:srgbClr>
                              </w14:solidFill>
                            </w14:textFill>
                            <w:w w:val="108"/>
                            <w:sz w:val="12"/>
                            <w:szCs w:val="12"/>
                          </w:rPr>
                          <w:t>fi</w:t>
                        </w:r>
                        <w:r>
                          <w:rPr sz="12" baseline="0" dirty="0">
                            <w:jc w:val="left"/>
                            <w:rFonts w:ascii="Arial" w:hAnsi="Arial" w:cs="Arial"/>
                            <w14:textFill>
                              <w14:solidFill>
                                <w14:srgbClr w14:val="000000">
                                  <w14:alpha w14:val="100000"/>
                                </w14:srgbClr>
                              </w14:solidFill>
                            </w14:textFill>
                            <w:w w:val="108"/>
                            <w:sz w:val="12"/>
                            <w:szCs w:val="12"/>
                          </w:rPr>
                          <w:t>a1r1ns</w:t>
                        </w:r>
                        <w:r>
                          <w:rPr sz="12" baseline="0" dirty="0">
                            <w:jc w:val="left"/>
                            <w:rFonts w:ascii="Arial" w:hAnsi="Arial" w:cs="Arial"/>
                            <w14:textFill>
                              <w14:solidFill>
                                <w14:srgbClr w14:val="000000">
                                  <w14:alpha w14:val="100000"/>
                                </w14:srgbClr>
                              </w14:solidFill>
                            </w14:textFill>
                            <w:spacing w:val="100"/>
                            <w:w w:val="108"/>
                            <w:sz w:val="12"/>
                            <w:szCs w:val="12"/>
                          </w:rPr>
                          <w:t>s</w:t>
                        </w:r>
                        <w:r>
                          <w:rPr sz="12" baseline="0" dirty="0">
                            <w:jc w:val="left"/>
                            <w:rFonts w:ascii="Arial" w:hAnsi="Arial" w:cs="Arial"/>
                            <w14:textFill>
                              <w14:solidFill>
                                <w14:srgbClr w14:val="000000">
                                  <w14:alpha w14:val="100000"/>
                                </w14:srgbClr>
                              </w14:solidFill>
                            </w14:textFill>
                            <w:w w:val="161"/>
                            <w:sz w:val="12"/>
                            <w:szCs w:val="12"/>
                          </w:rPr>
                          <w:t>(nit</w:t>
                        </w:r>
                        <w:r>
                          <w:rPr sz="12" baseline="0" dirty="0">
                            <w:jc w:val="left"/>
                            <w:rFonts w:ascii="Arial" w:hAnsi="Arial" w:cs="Arial"/>
                            <w14:textFill>
                              <w14:solidFill>
                                <w14:srgbClr w14:val="000000">
                                  <w14:alpha w14:val="100000"/>
                                </w14:srgbClr>
                              </w14:solidFill>
                            </w14:textFill>
                            <w:spacing w:val="119"/>
                            <w:w w:val="161"/>
                            <w:sz w:val="12"/>
                            <w:szCs w:val="12"/>
                          </w:rPr>
                          <w:t>:</w:t>
                        </w:r>
                        <w:r>
                          <w:rPr sz="12" baseline="0" dirty="0">
                            <w:jc w:val="left"/>
                            <w:rFonts w:ascii="Arial" w:hAnsi="Arial" w:cs="Arial"/>
                            <w14:textFill>
                              <w14:solidFill>
                                <w14:srgbClr w14:val="000000">
                                  <w14:alpha w14:val="100000"/>
                                </w14:srgbClr>
                              </w14:solidFill>
                            </w14:textFill>
                            <w:w w:val="142"/>
                            <w:sz w:val="12"/>
                            <w:szCs w:val="12"/>
                          </w:rPr>
                          <w:t>string</w:t>
                        </w: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 </w:t>
                        </w:r>
                        <w:r>
                          <w:br w:type="textWrapping" w:clear="all"/>
                        </w:r>
                        <w:r>
                          <w:rPr sz="12" baseline="0" dirty="0">
                            <w:jc w:val="left"/>
                            <w:rFonts w:ascii="Arial" w:hAnsi="Arial" w:cs="Arial"/>
                            <w14:textFill>
                              <w14:solidFill>
                                <w14:srgbClr w14:val="000000">
                                  <w14:alpha w14:val="100000"/>
                                </w14:srgbClr>
                              </w14:solidFill>
                            </w14:textFill>
                            <w:w w:val="121"/>
                            <w:sz w:val="12"/>
                            <w:szCs w:val="12"/>
                          </w:rPr>
                          <w:t>+m511rirs</w:t>
                        </w:r>
                        <w:r>
                          <w:rPr sz="12" baseline="0" dirty="0">
                            <w:jc w:val="left"/>
                            <w:rFonts w:ascii="Arial" w:hAnsi="Arial" w:cs="Arial"/>
                            <w14:textFill>
                              <w14:solidFill>
                                <w14:srgbClr w14:val="000000">
                                  <w14:alpha w14:val="100000"/>
                                </w14:srgbClr>
                              </w14:solidFill>
                            </w14:textFill>
                            <w:spacing w:val="100"/>
                            <w:w w:val="121"/>
                            <w:sz w:val="12"/>
                            <w:szCs w:val="12"/>
                          </w:rPr>
                          <w:t>s</w:t>
                        </w:r>
                        <w:r>
                          <w:rPr sz="12" baseline="0" dirty="0">
                            <w:jc w:val="left"/>
                            <w:rFonts w:ascii="Arial" w:hAnsi="Arial" w:cs="Arial"/>
                            <w14:textFill>
                              <w14:solidFill>
                                <w14:srgbClr w14:val="000000">
                                  <w14:alpha w14:val="100000"/>
                                </w14:srgbClr>
                              </w14:solidFill>
                            </w14:textFill>
                            <w:w w:val="129"/>
                            <w:sz w:val="12"/>
                            <w:szCs w:val="12"/>
                          </w:rPr>
                          <w:t>typn</w:t>
                        </w:r>
                        <w:r>
                          <w:rPr sz="12" baseline="0" dirty="0">
                            <w:jc w:val="left"/>
                            <w:rFonts w:ascii="Arial" w:hAnsi="Arial" w:cs="Arial"/>
                            <w14:textFill>
                              <w14:solidFill>
                                <w14:srgbClr w14:val="000000">
                                  <w14:alpha w14:val="100000"/>
                                </w14:srgbClr>
                              </w14:solidFill>
                            </w14:textFill>
                            <w:spacing w:val="119"/>
                            <w:w w:val="129"/>
                            <w:sz w:val="12"/>
                            <w:szCs w:val="12"/>
                          </w:rPr>
                          <w:t>'</w:t>
                        </w:r>
                        <w:r>
                          <w:rPr sz="12" baseline="0" dirty="0">
                            <w:jc w:val="left"/>
                            <w:rFonts w:ascii="Arial" w:hAnsi="Arial" w:cs="Arial"/>
                            <w14:textFill>
                              <w14:solidFill>
                                <w14:srgbClr w14:val="000000">
                                  <w14:alpha w14:val="100000"/>
                                </w14:srgbClr>
                              </w14:solidFill>
                            </w14:textFill>
                            <w:w w:val="142"/>
                            <w:sz w:val="12"/>
                            <w:szCs w:val="12"/>
                          </w:rPr>
                          <w:t>string</w:t>
                        </w: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 </w:t>
                        </w:r>
                        <w:r>
                          <w:br w:type="textWrapping" w:clear="all"/>
                        </w:r>
                        <w:r>
                          <w:rPr sz="12" baseline="0" dirty="0">
                            <w:jc w:val="left"/>
                            <w:rFonts w:ascii="Arial" w:hAnsi="Arial" w:cs="Arial"/>
                            <w14:textFill>
                              <w14:solidFill>
                                <w14:srgbClr w14:val="000000">
                                  <w14:alpha w14:val="100000"/>
                                </w14:srgbClr>
                              </w14:solidFill>
                            </w14:textFill>
                            <w:w w:val="105"/>
                            <w:sz w:val="12"/>
                            <w:szCs w:val="12"/>
                          </w:rPr>
                          <w:t>+mén1c1ns</w:t>
                        </w:r>
                        <w:r>
                          <w:rPr sz="12" baseline="0" dirty="0">
                            <w:jc w:val="left"/>
                            <w:rFonts w:ascii="Arial" w:hAnsi="Arial" w:cs="Arial"/>
                            <w14:textFill>
                              <w14:solidFill>
                                <w14:srgbClr w14:val="000000">
                                  <w14:alpha w14:val="100000"/>
                                </w14:srgbClr>
                              </w14:solidFill>
                            </w14:textFill>
                            <w:spacing w:val="100"/>
                            <w:w w:val="105"/>
                            <w:sz w:val="12"/>
                            <w:szCs w:val="12"/>
                          </w:rPr>
                          <w:t>s</w:t>
                        </w:r>
                        <w:r>
                          <w:rPr sz="12" baseline="0" dirty="0">
                            <w:jc w:val="left"/>
                            <w:rFonts w:ascii="Arial" w:hAnsi="Arial" w:cs="Arial"/>
                            <w14:textFill>
                              <w14:solidFill>
                                <w14:srgbClr w14:val="000000">
                                  <w14:alpha w14:val="100000"/>
                                </w14:srgbClr>
                              </w14:solidFill>
                            </w14:textFill>
                            <w:w w:val="136"/>
                            <w:sz w:val="12"/>
                            <w:szCs w:val="12"/>
                          </w:rPr>
                          <w:t>aescrlptlon</w:t>
                        </w:r>
                        <w:r>
                          <w:rPr sz="12" baseline="0" dirty="0">
                            <w:jc w:val="left"/>
                            <w:rFonts w:ascii="Arial" w:hAnsi="Arial" w:cs="Arial"/>
                            <w14:textFill>
                              <w14:solidFill>
                                <w14:srgbClr w14:val="000000">
                                  <w14:alpha w14:val="100000"/>
                                </w14:srgbClr>
                              </w14:solidFill>
                            </w14:textFill>
                            <w:spacing w:val="129"/>
                            <w:w w:val="136"/>
                            <w:sz w:val="12"/>
                            <w:szCs w:val="12"/>
                          </w:rPr>
                          <w:t>:</w:t>
                        </w:r>
                        <w:r>
                          <w:rPr sz="12" baseline="0" dirty="0">
                            <w:jc w:val="left"/>
                            <w:rFonts w:ascii="Arial" w:hAnsi="Arial" w:cs="Arial"/>
                            <w14:textFill>
                              <w14:solidFill>
                                <w14:srgbClr w14:val="000000">
                                  <w14:alpha w14:val="100000"/>
                                </w14:srgbClr>
                              </w14:solidFill>
                            </w14:textFill>
                            <w:w w:val="159"/>
                            <w:sz w:val="12"/>
                            <w:szCs w:val="12"/>
                          </w:rPr>
                          <w:t>strl</w:t>
                        </w: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5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4029455</wp:posOffset>
            </wp:positionH>
            <wp:positionV relativeFrom="paragraph">
              <wp:posOffset>118618</wp:posOffset>
            </wp:positionV>
            <wp:extent cx="187451" cy="454760"/>
            <wp:effectExtent l="0" t="0" r="0" b="0"/>
            <wp:wrapNone/>
            <wp:docPr id="115" name="Freeform 115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4029455" y="2013459"/>
                      <a:ext cx="73151" cy="34046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240" w:lineRule="auto"/>
                          <w:ind w:left="0" w:right="0" w:firstLine="0"/>
                        </w:pPr>
                        <w:r>
                          <w:rPr sz="48" baseline="0" dirty="0">
                            <w:jc w:val="left"/>
                            <w:rFonts w:ascii="Arial" w:hAnsi="Arial" w:cs="Arial"/>
                            <w14:textFill>
                              <w14:solidFill>
                                <w14:srgbClr w14:val="000000">
                                  <w14:alpha w14:val="100000"/>
                                </w14:srgbClr>
                              </w14:solidFill>
                            </w14:textFill>
                            <w:w w:val="43"/>
                            <w:sz w:val="48"/>
                            <w:szCs w:val="48"/>
                          </w:rPr>
                          <w:t>9</w:t>
                        </w:r>
                        <w:r>
                          <w:rPr>
                            <w:rFonts w:ascii="Times New Roman" w:hAnsi="Times New Roman" w:cs="Times New Roman"/>
                            <w:sz w:val="48"/>
                            <w:szCs w:val="48"/>
                          </w:rPr>
                          <w:t>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457" w:right="0" w:firstLine="0"/>
      </w:pPr>
      <w:r/>
      <w:r>
        <w:rPr sz="14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w w:val="122"/>
          <w:sz w:val="14"/>
          <w:szCs w:val="14"/>
        </w:rPr>
        <w:t>Use</w:t>
      </w:r>
      <w:r>
        <w:rPr sz="14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spacing w:val="100"/>
          <w:w w:val="122"/>
          <w:sz w:val="14"/>
          <w:szCs w:val="14"/>
        </w:rPr>
        <w:t>:</w:t>
      </w:r>
      <w:r>
        <w:rPr sz="14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w w:val="121"/>
          <w:sz w:val="14"/>
          <w:szCs w:val="14"/>
        </w:rPr>
        <w:t>Class</w:t>
      </w:r>
      <w:r>
        <w:rPr>
          <w:rFonts w:ascii="Times New Roman" w:hAnsi="Times New Roman" w:cs="Times New Roman"/>
          <w:sz w:val="14"/>
          <w:szCs w:val="14"/>
        </w:rPr>
        <w:t>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4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615"/>
          <w:tab w:val="left" w:pos="2400"/>
          <w:tab w:val="left" w:pos="2812"/>
        </w:tabs>
        <w:spacing w:before="0" w:after="0" w:line="215" w:lineRule="exact"/>
        <w:ind w:left="231" w:right="-40" w:firstLine="268"/>
      </w:pPr>
      <w:r/>
      <w:r>
        <w:rPr sz="16" baseline="-9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position w:val="-9"/>
          <w:w w:val="109"/>
          <w:sz w:val="16"/>
          <w:szCs w:val="16"/>
        </w:rPr>
        <w:t>Rol</w:t>
      </w:r>
      <w:r>
        <w:rPr sz="16" baseline="-9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spacing w:val="62"/>
          <w:position w:val="-9"/>
          <w:w w:val="109"/>
          <w:sz w:val="16"/>
          <w:szCs w:val="16"/>
        </w:rPr>
        <w:t>e</w:t>
      </w:r>
      <w:r>
        <w:rPr sz="16" baseline="-9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position w:val="-9"/>
          <w:w w:val="110"/>
          <w:sz w:val="16"/>
          <w:szCs w:val="16"/>
        </w:rPr>
        <w:t>Class		</w:t>
      </w:r>
      <w:r>
        <w:rPr sz="14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w w:val="136"/>
          <w:sz w:val="14"/>
          <w:szCs w:val="14"/>
        </w:rPr>
        <w:t>Pennissio</w:t>
      </w:r>
      <w:r>
        <w:rPr sz="14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spacing w:val="67"/>
          <w:w w:val="136"/>
          <w:sz w:val="14"/>
          <w:szCs w:val="14"/>
        </w:rPr>
        <w:t>n</w:t>
      </w:r>
      <w:r>
        <w:rPr sz="14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w w:val="125"/>
          <w:sz w:val="14"/>
          <w:szCs w:val="14"/>
        </w:rPr>
        <w:t>Class</w:t>
      </w:r>
      <w:r>
        <w:rPr>
          <w:rFonts w:ascii="Times New Roman" w:hAnsi="Times New Roman" w:cs="Times New Roman"/>
          <w:sz w:val="14"/>
          <w:szCs w:val="14"/>
        </w:rPr>
        <w:t> </w:t>
      </w:r>
      <w:r>
        <w:br w:type="textWrapping" w:clear="all"/>
      </w:r>
      <w:r>
        <w:rPr sz="14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w w:val="12"/>
          <w:sz w:val="14"/>
          <w:szCs w:val="14"/>
        </w:rPr>
        <w:t>_	</w:t>
      </w:r>
      <w:r>
        <w:rPr sz="14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w w:val="18"/>
          <w:sz w:val="14"/>
          <w:szCs w:val="14"/>
        </w:rPr>
        <w:t>_	</w:t>
      </w:r>
      <w:r>
        <w:rPr sz="14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w w:val="101"/>
          <w:sz w:val="14"/>
          <w:szCs w:val="14"/>
        </w:rPr>
        <w:t>inwrn135:n</w:t>
      </w:r>
      <w:r>
        <w:rPr sz="14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spacing w:val="105"/>
          <w:w w:val="101"/>
          <w:sz w:val="14"/>
          <w:szCs w:val="14"/>
        </w:rPr>
        <w:t>n</w:t>
      </w:r>
      <w:r>
        <w:rPr sz="14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w w:val="91"/>
          <w:sz w:val="14"/>
          <w:szCs w:val="14"/>
        </w:rPr>
        <w:t>1n</w:t>
      </w:r>
      <w:r>
        <w:rPr sz="14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spacing w:val="115"/>
          <w:w w:val="91"/>
          <w:sz w:val="14"/>
          <w:szCs w:val="14"/>
        </w:rPr>
        <w:t>:</w:t>
      </w:r>
      <w:r>
        <w:rPr sz="14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w w:val="105"/>
          <w:sz w:val="14"/>
          <w:szCs w:val="14"/>
        </w:rPr>
        <w:t>1n'</w:t>
      </w:r>
      <w:r>
        <w:rPr>
          <w:rFonts w:ascii="Times New Roman" w:hAnsi="Times New Roman" w:cs="Times New Roman"/>
          <w:sz w:val="14"/>
          <w:szCs w:val="14"/>
        </w:rPr>
        <w:t> </w:t>
      </w:r>
    </w:p>
    <w:p>
      <w:pPr>
        <w:rPr>
          <w:rFonts w:ascii="Times New Roman" w:hAnsi="Times New Roman" w:cs="Times New Roman"/>
          <w:color w:val="010302"/>
        </w:rPr>
        <w:tabs>
          <w:tab w:val="left" w:pos="488"/>
          <w:tab w:val="left" w:pos="2400"/>
          <w:tab w:val="left" w:pos="3677"/>
        </w:tabs>
        <w:spacing w:before="0" w:after="0" w:line="129" w:lineRule="exact"/>
        <w:ind w:left="58" w:right="-40" w:hanging="1"/>
      </w:pPr>
      <w:r/>
      <w:r>
        <w:rPr sz="14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w w:val="120"/>
          <w:sz w:val="14"/>
          <w:szCs w:val="14"/>
        </w:rPr>
        <w:t>ro:</w:t>
      </w:r>
      <w:r>
        <w:rPr sz="14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spacing w:val="100"/>
          <w:w w:val="120"/>
          <w:sz w:val="14"/>
          <w:szCs w:val="14"/>
        </w:rPr>
        <w:t>e</w:t>
      </w:r>
      <w:r>
        <w:rPr sz="14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w w:val="130"/>
          <w:sz w:val="14"/>
          <w:szCs w:val="14"/>
        </w:rPr>
        <w:t>in</w:t>
      </w:r>
      <w:r>
        <w:rPr sz="14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spacing w:val="115"/>
          <w:w w:val="130"/>
          <w:sz w:val="14"/>
          <w:szCs w:val="14"/>
        </w:rPr>
        <w:t>‘</w:t>
      </w:r>
      <w:r>
        <w:rPr sz="14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w w:val="164"/>
          <w:sz w:val="14"/>
          <w:szCs w:val="14"/>
        </w:rPr>
        <w:t>{it	</w:t>
      </w:r>
      <w:r>
        <w:rPr sz="14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w w:val="107"/>
          <w:sz w:val="14"/>
          <w:szCs w:val="14"/>
        </w:rPr>
        <w:t>inprnjasan</w:t>
      </w:r>
      <w:r>
        <w:rPr sz="14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spacing w:val="105"/>
          <w:w w:val="107"/>
          <w:sz w:val="14"/>
          <w:szCs w:val="14"/>
        </w:rPr>
        <w:t>n</w:t>
      </w:r>
      <w:r>
        <w:rPr sz="14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w w:val="96"/>
          <w:sz w:val="14"/>
          <w:szCs w:val="14"/>
        </w:rPr>
        <w:t>r02</w:t>
      </w:r>
      <w:r>
        <w:rPr sz="14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spacing w:val="100"/>
          <w:w w:val="96"/>
          <w:sz w:val="14"/>
          <w:szCs w:val="14"/>
        </w:rPr>
        <w:t>9</w:t>
      </w:r>
      <w:r>
        <w:rPr sz="14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w w:val="86"/>
          <w:sz w:val="14"/>
          <w:szCs w:val="14"/>
        </w:rPr>
        <w:t>10</w:t>
      </w:r>
      <w:r>
        <w:rPr sz="14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spacing w:val="129"/>
          <w:w w:val="86"/>
          <w:sz w:val="14"/>
          <w:szCs w:val="14"/>
        </w:rPr>
        <w:t>:</w:t>
      </w:r>
      <w:r>
        <w:rPr sz="14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w w:val="76"/>
          <w:sz w:val="14"/>
          <w:szCs w:val="14"/>
        </w:rPr>
        <w:t>1n1</w:t>
      </w:r>
      <w:r>
        <w:rPr>
          <w:rFonts w:ascii="Times New Roman" w:hAnsi="Times New Roman" w:cs="Times New Roman"/>
          <w:sz w:val="14"/>
          <w:szCs w:val="14"/>
        </w:rPr>
        <w:t> </w:t>
      </w:r>
      <w:r>
        <w:br w:type="textWrapping" w:clear="all"/>
      </w:r>
      <w:r>
        <w:rPr sz="14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w w:val="123"/>
          <w:sz w:val="14"/>
          <w:szCs w:val="14"/>
        </w:rPr>
        <w:t>ro:e	</w:t>
      </w:r>
      <w:r>
        <w:rPr sz="14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w w:val="98"/>
          <w:sz w:val="14"/>
          <w:szCs w:val="14"/>
        </w:rPr>
        <w:t>‘1Z1E</w:t>
      </w:r>
      <w:r>
        <w:rPr sz="14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spacing w:val="115"/>
          <w:w w:val="98"/>
          <w:sz w:val="14"/>
          <w:szCs w:val="14"/>
        </w:rPr>
        <w:t>'</w:t>
      </w:r>
      <w:r>
        <w:rPr sz="14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w w:val="143"/>
          <w:sz w:val="14"/>
          <w:szCs w:val="14"/>
        </w:rPr>
        <w:t>slrln:	</w:t>
      </w:r>
      <w:r>
        <w:rPr sz="14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w w:val="102"/>
          <w:sz w:val="14"/>
          <w:szCs w:val="14"/>
        </w:rPr>
        <w:t>+pprujssun</w:t>
      </w:r>
      <w:r>
        <w:rPr sz="14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spacing w:val="91"/>
          <w:w w:val="102"/>
          <w:sz w:val="14"/>
          <w:szCs w:val="14"/>
        </w:rPr>
        <w:t>n</w:t>
      </w:r>
      <w:r>
        <w:rPr sz="14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w w:val="106"/>
          <w:sz w:val="14"/>
          <w:szCs w:val="14"/>
        </w:rPr>
        <w:t>7171:</w:t>
      </w:r>
      <w:r>
        <w:rPr sz="14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spacing w:val="115"/>
          <w:w w:val="106"/>
          <w:sz w:val="14"/>
          <w:szCs w:val="14"/>
        </w:rPr>
        <w:t>:</w:t>
      </w:r>
      <w:r>
        <w:rPr sz="14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w w:val="109"/>
          <w:sz w:val="14"/>
          <w:szCs w:val="14"/>
        </w:rPr>
        <w:t>sTrlnq</w:t>
      </w:r>
      <w:r>
        <w:rPr>
          <w:rFonts w:ascii="Times New Roman" w:hAnsi="Times New Roman" w:cs="Times New Roman"/>
          <w:sz w:val="14"/>
          <w:szCs w:val="14"/>
        </w:rPr>
        <w:t> </w:t>
      </w:r>
      <w:r>
        <w:rPr sz="14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w w:val="120"/>
          <w:sz w:val="14"/>
          <w:szCs w:val="14"/>
        </w:rPr>
        <w:t>ro.</w:t>
      </w:r>
      <w:r>
        <w:rPr sz="14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spacing w:val="91"/>
          <w:w w:val="120"/>
          <w:sz w:val="14"/>
          <w:szCs w:val="14"/>
        </w:rPr>
        <w:t>e</w:t>
      </w:r>
      <w:r>
        <w:rPr sz="14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w w:val="113"/>
          <w:sz w:val="14"/>
          <w:szCs w:val="14"/>
        </w:rPr>
        <w:t>descrlutxun</w:t>
      </w:r>
      <w:r>
        <w:rPr sz="14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spacing w:val="115"/>
          <w:w w:val="113"/>
          <w:sz w:val="14"/>
          <w:szCs w:val="14"/>
        </w:rPr>
        <w:t>:</w:t>
      </w:r>
      <w:r>
        <w:rPr sz="14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w w:val="123"/>
          <w:sz w:val="14"/>
          <w:szCs w:val="14"/>
        </w:rPr>
        <w:t>strlnu	</w:t>
      </w:r>
      <w:r>
        <w:rPr sz="14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w w:val="103"/>
          <w:sz w:val="14"/>
          <w:szCs w:val="14"/>
        </w:rPr>
        <w:t>+nnrnjsszn</w:t>
      </w:r>
      <w:r>
        <w:rPr sz="14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spacing w:val="91"/>
          <w:w w:val="103"/>
          <w:sz w:val="14"/>
          <w:szCs w:val="14"/>
        </w:rPr>
        <w:t>n</w:t>
      </w:r>
      <w:r>
        <w:rPr sz="14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w w:val="76"/>
          <w:sz w:val="14"/>
          <w:szCs w:val="14"/>
        </w:rPr>
        <w:t>man	</w:t>
      </w:r>
      <w:r>
        <w:rPr sz="14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w w:val="86"/>
          <w:sz w:val="14"/>
          <w:szCs w:val="14"/>
        </w:rPr>
        <w:t>.</w:t>
      </w:r>
      <w:r>
        <w:rPr sz="14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spacing w:val="115"/>
          <w:w w:val="86"/>
          <w:sz w:val="14"/>
          <w:szCs w:val="14"/>
        </w:rPr>
        <w:t>1</w:t>
      </w:r>
      <w:r>
        <w:rPr sz="14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w w:val="117"/>
          <w:sz w:val="14"/>
          <w:szCs w:val="14"/>
        </w:rPr>
        <w:t>sfrtnq</w:t>
      </w:r>
      <w:r>
        <w:rPr>
          <w:rFonts w:ascii="Times New Roman" w:hAnsi="Times New Roman" w:cs="Times New Roman"/>
          <w:sz w:val="14"/>
          <w:szCs w:val="14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24" w:after="0" w:line="153" w:lineRule="exact"/>
        <w:ind w:left="0" w:right="-40" w:firstLine="9"/>
      </w:pPr>
      <w:r/>
      <w:r>
        <w:rPr sz="12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w w:val="144"/>
          <w:sz w:val="12"/>
          <w:szCs w:val="12"/>
        </w:rPr>
        <w:t>ndUelE</w:t>
      </w:r>
      <w:r>
        <w:rPr>
          <w:rFonts w:ascii="Times New Roman" w:hAnsi="Times New Roman" w:cs="Times New Roman"/>
          <w:sz w:val="12"/>
          <w:szCs w:val="12"/>
        </w:rPr>
        <w:t> </w:t>
      </w:r>
      <w:r>
        <w:br w:type="textWrapping" w:clear="all"/>
      </w:r>
      <w:r>
        <w:rPr sz="12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w w:val="127"/>
          <w:sz w:val="12"/>
          <w:szCs w:val="12"/>
        </w:rPr>
        <w:t>-ediLRol</w:t>
      </w:r>
      <w:r>
        <w:rPr>
          <w:rFonts w:ascii="Times New Roman" w:hAnsi="Times New Roman" w:cs="Times New Roman"/>
          <w:sz w:val="12"/>
          <w:szCs w:val="12"/>
        </w:rPr>
        <w:t>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209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803"/>
          <w:tab w:val="left" w:pos="1101"/>
          <w:tab w:val="left" w:pos="1240"/>
          <w:tab w:val="left" w:pos="1475"/>
        </w:tabs>
        <w:spacing w:before="0" w:after="0" w:line="174" w:lineRule="exact"/>
        <w:ind w:left="7" w:right="-40" w:firstLine="427"/>
      </w:pPr>
      <w:r/>
      <w:r>
        <w:rPr sz="14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w w:val="134"/>
          <w:sz w:val="14"/>
          <w:szCs w:val="14"/>
        </w:rPr>
        <w:t>Medicine</w:t>
      </w:r>
      <w:r>
        <w:rPr sz="14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spacing w:val="67"/>
          <w:w w:val="134"/>
          <w:sz w:val="14"/>
          <w:szCs w:val="14"/>
        </w:rPr>
        <w:t>s</w:t>
      </w:r>
      <w:r>
        <w:rPr sz="14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w w:val="125"/>
          <w:sz w:val="14"/>
          <w:szCs w:val="14"/>
        </w:rPr>
        <w:t>Class</w:t>
      </w:r>
      <w:r>
        <w:rPr>
          <w:rFonts w:ascii="Times New Roman" w:hAnsi="Times New Roman" w:cs="Times New Roman"/>
          <w:sz w:val="14"/>
          <w:szCs w:val="14"/>
        </w:rPr>
        <w:t> </w:t>
      </w:r>
      <w:r>
        <w:br w:type="textWrapping" w:clear="all"/>
      </w:r>
      <w:r>
        <w:rPr sz="12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w w:val="130"/>
          <w:sz w:val="12"/>
          <w:szCs w:val="12"/>
        </w:rPr>
        <w:t>.mcdluLnt'r		</w:t>
      </w:r>
      <w:r>
        <w:rPr sz="12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w w:val="108"/>
          <w:sz w:val="12"/>
          <w:szCs w:val="12"/>
        </w:rPr>
        <w:t>1nr</w:t>
      </w:r>
      <w:r>
        <w:rPr>
          <w:rFonts w:ascii="Times New Roman" w:hAnsi="Times New Roman" w:cs="Times New Roman"/>
          <w:sz w:val="12"/>
          <w:szCs w:val="12"/>
        </w:rPr>
        <w:t> </w:t>
      </w:r>
      <w:r>
        <w:br w:type="textWrapping" w:clear="all"/>
      </w:r>
      <w:r>
        <w:rPr sz="10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w w:val="133"/>
          <w:sz w:val="10"/>
          <w:szCs w:val="10"/>
        </w:rPr>
        <w:t>i</w:t>
      </w:r>
      <w:r>
        <w:rPr sz="10" baseline="0" dirty="0">
          <w:jc w:val="left"/>
          <w:rFonts w:ascii="ArialMT" w:hAnsi="ArialMT" w:cs="ArialMT"/>
          <w14:textFill>
            <w14:solidFill>
              <w14:srgbClr w14:val="000000">
                <w14:alpha w14:val="100000"/>
              </w14:srgbClr>
            </w14:solidFill>
          </w14:textFill>
          <w:w w:val="133"/>
          <w:sz w:val="10"/>
          <w:szCs w:val="10"/>
        </w:rPr>
        <w:t>fl</w:t>
      </w:r>
      <w:r>
        <w:rPr sz="10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w w:val="133"/>
          <w:sz w:val="10"/>
          <w:szCs w:val="10"/>
        </w:rPr>
        <w:t>P-f‘lli'lu	</w:t>
      </w:r>
      <w:r>
        <w:rPr sz="10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w w:val="120"/>
          <w:sz w:val="10"/>
          <w:szCs w:val="10"/>
        </w:rPr>
        <w:t>rh'lr'i":</w:t>
      </w:r>
      <w:r>
        <w:rPr>
          <w:rFonts w:ascii="Times New Roman" w:hAnsi="Times New Roman" w:cs="Times New Roman"/>
          <w:sz w:val="10"/>
          <w:szCs w:val="10"/>
        </w:rPr>
        <w:t> </w:t>
      </w:r>
      <w:r>
        <w:br w:type="textWrapping" w:clear="all"/>
      </w:r>
      <w:r>
        <w:rPr sz="12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w w:val="106"/>
          <w:sz w:val="12"/>
          <w:szCs w:val="12"/>
        </w:rPr>
        <w:t>-|Pd1F1nP=	</w:t>
      </w:r>
      <w:r>
        <w:rPr sz="12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w w:val="128"/>
          <w:sz w:val="12"/>
          <w:szCs w:val="12"/>
        </w:rPr>
        <w:t>'n'		</w:t>
      </w:r>
      <w:r>
        <w:rPr sz="12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w w:val="115"/>
          <w:sz w:val="12"/>
          <w:szCs w:val="12"/>
        </w:rPr>
        <w:t>I	</w:t>
      </w:r>
      <w:r>
        <w:rPr sz="12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spacing w:val="120"/>
          <w:w w:val="48"/>
          <w:sz w:val="12"/>
          <w:szCs w:val="12"/>
        </w:rPr>
        <w:t>-</w:t>
      </w:r>
      <w:r>
        <w:rPr sz="12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w w:val="161"/>
          <w:sz w:val="12"/>
          <w:szCs w:val="12"/>
        </w:rPr>
        <w:t>-.ig</w:t>
      </w:r>
      <w:r>
        <w:rPr>
          <w:rFonts w:ascii="Times New Roman" w:hAnsi="Times New Roman" w:cs="Times New Roman"/>
          <w:sz w:val="12"/>
          <w:szCs w:val="12"/>
        </w:rPr>
        <w:t> </w:t>
      </w:r>
    </w:p>
    <w:p>
      <w:pPr>
        <w:spacing w:after="20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55" w:lineRule="exact"/>
        <w:ind w:left="112" w:right="561" w:hanging="19"/>
      </w:pPr>
      <w:r/>
      <w:r>
        <w:rPr sz="10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w w:val="159"/>
          <w:sz w:val="10"/>
          <w:szCs w:val="10"/>
        </w:rPr>
        <w:t>aaaMecznesi)</w:t>
      </w:r>
      <w:r>
        <w:rPr>
          <w:rFonts w:ascii="Times New Roman" w:hAnsi="Times New Roman" w:cs="Times New Roman"/>
          <w:sz w:val="10"/>
          <w:szCs w:val="10"/>
        </w:rPr>
        <w:t> </w:t>
      </w:r>
      <w:r>
        <w:br w:type="textWrapping" w:clear="all"/>
      </w:r>
      <w:r>
        <w:rPr sz="10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w w:val="190"/>
          <w:sz w:val="10"/>
          <w:szCs w:val="10"/>
        </w:rPr>
        <w:t>esMec;nes[</w:t>
      </w:r>
      <w:r>
        <w:rPr>
          <w:rFonts w:ascii="Times New Roman" w:hAnsi="Times New Roman" w:cs="Times New Roman"/>
          <w:sz w:val="10"/>
          <w:szCs w:val="10"/>
        </w:rPr>
        <w:t> </w:t>
      </w:r>
      <w:r>
        <w:br w:type="textWrapping" w:clear="all"/>
      </w:r>
      <w:r>
        <w:rPr sz="10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w w:val="142"/>
          <w:sz w:val="10"/>
          <w:szCs w:val="10"/>
        </w:rPr>
        <w:t>+daleteHeULL1nesfl</w:t>
      </w:r>
      <w:r>
        <w:rPr>
          <w:rFonts w:ascii="Times New Roman" w:hAnsi="Times New Roman" w:cs="Times New Roman"/>
          <w:sz w:val="10"/>
          <w:szCs w:val="1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0" w:right="0" w:firstLine="9"/>
      </w:pPr>
      <w:r/>
      <w:r>
        <w:rPr sz="12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w w:val="134"/>
          <w:sz w:val="12"/>
          <w:szCs w:val="12"/>
        </w:rPr>
        <w:t>LsaatMeULLinesfl</w:t>
      </w:r>
      <w:r>
        <w:rPr>
          <w:rFonts w:ascii="Times New Roman" w:hAnsi="Times New Roman" w:cs="Times New Roman"/>
          <w:sz w:val="12"/>
          <w:szCs w:val="12"/>
        </w:rPr>
        <w:t>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2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cols w:num="4" w:space="0" w:equalWidth="0">
            <w:col w:w="2391" w:space="-25"/>
            <w:col w:w="4312" w:space="1111"/>
            <w:col w:w="1946" w:space="127"/>
            <w:col w:w="164" w:space="0"/>
          </w:cols>
          <w:docGrid w:linePitch="360"/>
        </w:sectPr>
        <w:spacing w:before="0" w:after="0" w:line="240" w:lineRule="auto"/>
        <w:ind w:left="0" w:right="0" w:firstLine="0"/>
      </w:pPr>
      <w:r/>
      <w:r>
        <w:rPr sz="10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w w:val="112"/>
          <w:sz w:val="10"/>
          <w:szCs w:val="10"/>
        </w:rPr>
        <w:t>53</w:t>
      </w:r>
      <w:r>
        <w:rPr>
          <w:rFonts w:ascii="Times New Roman" w:hAnsi="Times New Roman" w:cs="Times New Roman"/>
          <w:sz w:val="10"/>
          <w:szCs w:val="1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153" w:lineRule="exact"/>
        <w:ind w:left="1111" w:right="-40" w:firstLine="0"/>
        <w:jc w:val="both"/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1313688</wp:posOffset>
            </wp:positionH>
            <wp:positionV relativeFrom="paragraph">
              <wp:posOffset>24067</wp:posOffset>
            </wp:positionV>
            <wp:extent cx="269747" cy="380301"/>
            <wp:effectExtent l="0" t="0" r="0" b="0"/>
            <wp:wrapNone/>
            <wp:docPr id="116" name="Freeform 11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313688" y="2411667"/>
                      <a:ext cx="155447" cy="26600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153" w:lineRule="exact"/>
                          <w:ind w:left="14" w:right="0" w:hanging="14"/>
                        </w:pPr>
                        <w:r>
                          <w:rPr sz="10" baseline="0" dirty="0">
                            <w:jc w:val="left"/>
                            <w:rFonts w:ascii="Arial" w:hAnsi="Arial" w:cs="Arial"/>
                            <w14:textFill>
                              <w14:solidFill>
                                <w14:srgbClr w14:val="000000">
                                  <w14:alpha w14:val="100000"/>
                                </w14:srgbClr>
                              </w14:solidFill>
                            </w14:textFill>
                            <w:w w:val="138"/>
                            <w:sz w:val="10"/>
                            <w:szCs w:val="10"/>
                          </w:rPr>
                          <w:t>1d:</w:t>
                        </w:r>
                        <w:r>
                          <w:rPr>
                            <w:rFonts w:ascii="Times New Roman" w:hAnsi="Times New Roman" w:cs="Times New Roman"/>
                            <w:sz w:val="10"/>
                            <w:szCs w:val="10"/>
                          </w:rPr>
                          <w:t> </w:t>
                        </w:r>
                        <w:r>
                          <w:rPr sz="10" baseline="0" dirty="0">
                            <w:jc w:val="left"/>
                            <w:rFonts w:ascii="Arial" w:hAnsi="Arial" w:cs="Arial"/>
                            <w14:textFill>
                              <w14:solidFill>
                                <w14:srgbClr w14:val="000000">
                                  <w14:alpha w14:val="100000"/>
                                </w14:srgbClr>
                              </w14:solidFill>
                            </w14:textFill>
                            <w:w w:val="138"/>
                            <w:sz w:val="10"/>
                            <w:szCs w:val="10"/>
                          </w:rPr>
                          <w:t>Iu</w:t>
                        </w:r>
                        <w:r>
                          <w:rPr>
                            <w:rFonts w:ascii="Times New Roman" w:hAnsi="Times New Roman" w:cs="Times New Roman"/>
                            <w:sz w:val="10"/>
                            <w:szCs w:val="10"/>
                          </w:rPr>
                          <w:t> </w:t>
                        </w:r>
                        <w:r>
                          <w:rPr sz="10" baseline="0" dirty="0">
                            <w:jc w:val="left"/>
                            <w:rFonts w:ascii="Arial" w:hAnsi="Arial" w:cs="Arial"/>
                            <w14:textFill>
                              <w14:solidFill>
                                <w14:srgbClr w14:val="000000">
                                  <w14:alpha w14:val="100000"/>
                                </w14:srgbClr>
                              </w14:solidFill>
                            </w14:textFill>
                            <w:w w:val="98"/>
                            <w:sz w:val="10"/>
                            <w:szCs w:val="10"/>
                          </w:rPr>
                          <w:t>HdFF</w:t>
                        </w:r>
                        <w:r>
                          <w:rPr>
                            <w:rFonts w:ascii="Times New Roman" w:hAnsi="Times New Roman" w:cs="Times New Roman"/>
                            <w:sz w:val="10"/>
                            <w:szCs w:val="10"/>
                          </w:rPr>
                          <w:t>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  <w:r>
        <w:rPr sz="8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w w:val="121"/>
          <w:sz w:val="8"/>
          <w:szCs w:val="8"/>
        </w:rPr>
        <w:t>—USEI</w:t>
      </w:r>
      <w:r>
        <w:rPr>
          <w:rFonts w:ascii="Times New Roman" w:hAnsi="Times New Roman" w:cs="Times New Roman"/>
          <w:sz w:val="8"/>
          <w:szCs w:val="8"/>
        </w:rPr>
        <w:t> </w:t>
      </w:r>
      <w:r>
        <w:rPr sz="8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w w:val="139"/>
          <w:sz w:val="8"/>
          <w:szCs w:val="8"/>
        </w:rPr>
        <w:t>-UJ&gt;:'I</w:t>
      </w:r>
      <w:r>
        <w:rPr>
          <w:rFonts w:ascii="Times New Roman" w:hAnsi="Times New Roman" w:cs="Times New Roman"/>
          <w:sz w:val="8"/>
          <w:szCs w:val="8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121" w:right="0" w:firstLine="0"/>
      </w:pPr>
      <w:r/>
      <w:r>
        <w:rPr sz="10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w w:val="107"/>
          <w:sz w:val="10"/>
          <w:szCs w:val="10"/>
        </w:rPr>
        <w:t>HJSL'I</w:t>
      </w:r>
      <w:r>
        <w:rPr>
          <w:rFonts w:ascii="Times New Roman" w:hAnsi="Times New Roman" w:cs="Times New Roman"/>
          <w:sz w:val="10"/>
          <w:szCs w:val="1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278" w:right="0" w:firstLine="0"/>
      </w:pPr>
      <w:r/>
      <w:r>
        <w:rPr>
          <w:rFonts w:ascii="Times New Roman" w:hAnsi="Times New Roman" w:cs="Times New Roman"/>
          <w:sz w:val="24"/>
          <w:szCs w:val="24"/>
        </w:rPr>
        <w:br w:type="column"/>
      </w:r>
      <w:r>
        <w:rPr sz="12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w w:val="159"/>
          <w:sz w:val="12"/>
          <w:szCs w:val="12"/>
        </w:rPr>
        <w:t>int</w:t>
      </w:r>
      <w:r>
        <w:rPr>
          <w:rFonts w:ascii="Times New Roman" w:hAnsi="Times New Roman" w:cs="Times New Roman"/>
          <w:sz w:val="12"/>
          <w:szCs w:val="12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278" w:right="0" w:firstLine="76"/>
      </w:pPr>
      <w:r/>
      <w:r>
        <w:rPr sz="12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w w:val="140"/>
          <w:sz w:val="12"/>
          <w:szCs w:val="12"/>
        </w:rPr>
        <w:t>id</w:t>
      </w:r>
      <w:r>
        <w:rPr sz="12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spacing w:val="115"/>
          <w:w w:val="140"/>
          <w:sz w:val="12"/>
          <w:szCs w:val="12"/>
        </w:rPr>
        <w:t>:</w:t>
      </w:r>
      <w:r>
        <w:rPr sz="12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w w:val="118"/>
          <w:sz w:val="12"/>
          <w:szCs w:val="12"/>
        </w:rPr>
        <w:t>Lat</w:t>
      </w:r>
      <w:r>
        <w:rPr>
          <w:rFonts w:ascii="Times New Roman" w:hAnsi="Times New Roman" w:cs="Times New Roman"/>
          <w:sz w:val="12"/>
          <w:szCs w:val="12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0" w:right="0" w:firstLine="0"/>
      </w:pPr>
      <w:r/>
      <w:r>
        <w:rPr sz="12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w w:val="122"/>
          <w:sz w:val="12"/>
          <w:szCs w:val="12"/>
        </w:rPr>
        <w:t>Email</w:t>
      </w:r>
      <w:r>
        <w:rPr sz="12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spacing w:val="119"/>
          <w:w w:val="122"/>
          <w:sz w:val="12"/>
          <w:szCs w:val="12"/>
        </w:rPr>
        <w:t>:</w:t>
      </w:r>
      <w:r>
        <w:rPr sz="12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w w:val="171"/>
          <w:sz w:val="12"/>
          <w:szCs w:val="12"/>
        </w:rPr>
        <w:t>SIeg</w:t>
      </w:r>
      <w:r>
        <w:rPr>
          <w:rFonts w:ascii="Times New Roman" w:hAnsi="Times New Roman" w:cs="Times New Roman"/>
          <w:sz w:val="12"/>
          <w:szCs w:val="12"/>
        </w:rPr>
        <w:t> </w:t>
      </w:r>
    </w:p>
    <w:p>
      <w:pPr>
        <w:spacing w:after="17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cols w:num="3" w:space="0" w:equalWidth="0">
            <w:col w:w="1493" w:space="75"/>
            <w:col w:w="990" w:space="6737"/>
            <w:col w:w="976" w:space="0"/>
          </w:cols>
          <w:docGrid w:linePitch="360"/>
        </w:sectPr>
        <w:spacing w:before="0" w:after="0" w:line="240" w:lineRule="auto"/>
        <w:ind w:left="0" w:right="0" w:firstLine="0"/>
      </w:pPr>
      <w:r/>
      <w:r>
        <w:rPr sz="14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w w:val="130"/>
          <w:sz w:val="14"/>
          <w:szCs w:val="14"/>
        </w:rPr>
        <w:t>Test</w:t>
      </w:r>
      <w:r>
        <w:rPr sz="14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spacing w:val="67"/>
          <w:w w:val="130"/>
          <w:sz w:val="14"/>
          <w:szCs w:val="14"/>
        </w:rPr>
        <w:t>s</w:t>
      </w:r>
      <w:r>
        <w:rPr sz="14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w w:val="121"/>
          <w:sz w:val="14"/>
          <w:szCs w:val="14"/>
        </w:rPr>
        <w:t>Class</w:t>
      </w:r>
      <w:r>
        <w:rPr>
          <w:rFonts w:ascii="Times New Roman" w:hAnsi="Times New Roman" w:cs="Times New Roman"/>
          <w:sz w:val="14"/>
          <w:szCs w:val="14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191" w:lineRule="exact"/>
        <w:ind w:left="1111" w:right="656" w:firstLine="436"/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5937503</wp:posOffset>
            </wp:positionH>
            <wp:positionV relativeFrom="paragraph">
              <wp:posOffset>-40195</wp:posOffset>
            </wp:positionV>
            <wp:extent cx="699516" cy="199414"/>
            <wp:effectExtent l="0" t="0" r="0" b="0"/>
            <wp:wrapNone/>
            <wp:docPr id="117" name="Freeform 117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5937503" y="2808606"/>
                      <a:ext cx="585216" cy="8511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240" w:lineRule="auto"/>
                          <w:ind w:left="0" w:right="0" w:firstLine="0"/>
                        </w:pPr>
                        <w:r>
                          <w:rPr sz="12" baseline="0" dirty="0">
                            <w:jc w:val="left"/>
                            <w:rFonts w:ascii="Arial" w:hAnsi="Arial" w:cs="Arial"/>
                            <w14:textFill>
                              <w14:solidFill>
                                <w14:srgbClr w14:val="000000">
                                  <w14:alpha w14:val="100000"/>
                                </w14:srgbClr>
                              </w14:solidFill>
                            </w14:textFill>
                            <w:w w:val="104"/>
                            <w:sz w:val="12"/>
                            <w:szCs w:val="12"/>
                          </w:rPr>
                          <w:t>*LEb</w:t>
                        </w:r>
                        <w:r>
                          <w:rPr sz="12" baseline="0" dirty="0">
                            <w:jc w:val="left"/>
                            <w:rFonts w:ascii="Arial" w:hAnsi="Arial" w:cs="Arial"/>
                            <w14:textFill>
                              <w14:solidFill>
                                <w14:srgbClr w14:val="000000">
                                  <w14:alpha w14:val="100000"/>
                                </w14:srgbClr>
                              </w14:solidFill>
                            </w14:textFill>
                            <w:spacing w:val="91"/>
                            <w:w w:val="104"/>
                            <w:sz w:val="12"/>
                            <w:szCs w:val="12"/>
                          </w:rPr>
                          <w:t>L</w:t>
                        </w:r>
                        <w:r>
                          <w:rPr sz="12" baseline="0" dirty="0">
                            <w:jc w:val="left"/>
                            <w:rFonts w:ascii="Arial" w:hAnsi="Arial" w:cs="Arial"/>
                            <w14:textFill>
                              <w14:solidFill>
                                <w14:srgbClr w14:val="000000">
                                  <w14:alpha w14:val="100000"/>
                                </w14:srgbClr>
                              </w14:solidFill>
                            </w14:textFill>
                            <w:w w:val="115"/>
                            <w:sz w:val="12"/>
                            <w:szCs w:val="12"/>
                          </w:rPr>
                          <w:t>1d</w:t>
                        </w:r>
                        <w:r>
                          <w:rPr sz="12" baseline="0" dirty="0">
                            <w:jc w:val="left"/>
                            <w:rFonts w:ascii="Arial" w:hAnsi="Arial" w:cs="Arial"/>
                            <w14:textFill>
                              <w14:solidFill>
                                <w14:srgbClr w14:val="000000">
                                  <w14:alpha w14:val="100000"/>
                                </w14:srgbClr>
                              </w14:solidFill>
                            </w14:textFill>
                            <w:spacing w:val="105"/>
                            <w:w w:val="115"/>
                            <w:sz w:val="12"/>
                            <w:szCs w:val="12"/>
                          </w:rPr>
                          <w:t>:</w:t>
                        </w:r>
                        <w:r>
                          <w:rPr sz="12" baseline="0" dirty="0">
                            <w:jc w:val="left"/>
                            <w:rFonts w:ascii="Arial" w:hAnsi="Arial" w:cs="Arial"/>
                            <w14:textFill>
                              <w14:solidFill>
                                <w14:srgbClr w14:val="000000">
                                  <w14:alpha w14:val="100000"/>
                                </w14:srgbClr>
                              </w14:solidFill>
                            </w14:textFill>
                            <w:w w:val="152"/>
                            <w:sz w:val="12"/>
                            <w:szCs w:val="12"/>
                          </w:rPr>
                          <w:t>int</w:t>
                        </w: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  <w:r>
        <w:rPr sz="10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w w:val="146"/>
          <w:sz w:val="10"/>
          <w:szCs w:val="10"/>
        </w:rPr>
        <w:t>nnnrn</w:t>
      </w:r>
      <w:r>
        <w:rPr sz="10" baseline="0" dirty="0">
          <w:jc w:val="left"/>
          <w:rFonts w:ascii="ArialMT" w:hAnsi="ArialMT" w:cs="ArialMT"/>
          <w14:textFill>
            <w14:solidFill>
              <w14:srgbClr w14:val="000000">
                <w14:alpha w14:val="100000"/>
              </w14:srgbClr>
            </w14:solidFill>
          </w14:textFill>
          <w:w w:val="146"/>
          <w:sz w:val="10"/>
          <w:szCs w:val="10"/>
        </w:rPr>
        <w:t>fifi</w:t>
      </w:r>
      <w:r>
        <w:rPr sz="10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spacing w:val="115"/>
          <w:w w:val="146"/>
          <w:sz w:val="10"/>
          <w:szCs w:val="10"/>
        </w:rPr>
        <w:t>i</w:t>
      </w:r>
      <w:r>
        <w:rPr sz="10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w w:val="143"/>
          <w:sz w:val="10"/>
          <w:szCs w:val="10"/>
        </w:rPr>
        <w:t>STring</w:t>
      </w:r>
      <w:r>
        <w:rPr>
          <w:rFonts w:ascii="Times New Roman" w:hAnsi="Times New Roman" w:cs="Times New Roman"/>
          <w:sz w:val="10"/>
          <w:szCs w:val="10"/>
        </w:rPr>
        <w:t> </w:t>
      </w:r>
      <w:r>
        <w:rPr sz="14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w w:val="110"/>
          <w:sz w:val="14"/>
          <w:szCs w:val="14"/>
        </w:rPr>
        <w:t>«</w:t>
      </w:r>
      <w:r>
        <w:rPr sz="14" baseline="0" dirty="0">
          <w:jc w:val="left"/>
          <w:rFonts w:ascii="ArialMT" w:hAnsi="ArialMT" w:cs="ArialMT"/>
          <w14:textFill>
            <w14:solidFill>
              <w14:srgbClr w14:val="000000">
                <w14:alpha w14:val="100000"/>
              </w14:srgbClr>
            </w14:solidFill>
          </w14:textFill>
          <w:w w:val="110"/>
          <w:sz w:val="14"/>
          <w:szCs w:val="14"/>
        </w:rPr>
        <w:t>fi</w:t>
      </w:r>
      <w:r>
        <w:rPr sz="14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w w:val="110"/>
          <w:sz w:val="14"/>
          <w:szCs w:val="14"/>
        </w:rPr>
        <w:t>ririll</w:t>
      </w:r>
      <w:r>
        <w:rPr sz="14" baseline="0" dirty="0">
          <w:jc w:val="left"/>
          <w:rFonts w:ascii="ArialMT" w:hAnsi="ArialMT" w:cs="ArialMT"/>
          <w14:textFill>
            <w14:solidFill>
              <w14:srgbClr w14:val="000000">
                <w14:alpha w14:val="100000"/>
              </w14:srgbClr>
            </w14:solidFill>
          </w14:textFill>
          <w:w w:val="110"/>
          <w:sz w:val="14"/>
          <w:szCs w:val="14"/>
        </w:rPr>
        <w:t>fi</w:t>
      </w:r>
      <w:r>
        <w:rPr sz="14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w w:val="110"/>
          <w:sz w:val="14"/>
          <w:szCs w:val="14"/>
        </w:rPr>
        <w:t>er</w:t>
      </w:r>
      <w:r>
        <w:rPr sz="14" baseline="0" dirty="0">
          <w:jc w:val="left"/>
          <w:rFonts w:ascii="ArialMT" w:hAnsi="ArialMT" w:cs="ArialMT"/>
          <w14:textFill>
            <w14:solidFill>
              <w14:srgbClr w14:val="000000">
                <w14:alpha w14:val="100000"/>
              </w14:srgbClr>
            </w14:solidFill>
          </w14:textFill>
          <w:w w:val="110"/>
          <w:sz w:val="14"/>
          <w:szCs w:val="14"/>
        </w:rPr>
        <w:t>fl</w:t>
      </w:r>
      <w:r>
        <w:rPr>
          <w:rFonts w:ascii="Times New Roman" w:hAnsi="Times New Roman" w:cs="Times New Roman"/>
          <w:sz w:val="14"/>
          <w:szCs w:val="14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111" w:right="0" w:firstLine="0"/>
      </w:pPr>
      <w:r/>
      <w:r>
        <w:rPr sz="12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w w:val="107"/>
          <w:sz w:val="12"/>
          <w:szCs w:val="12"/>
        </w:rPr>
        <w:t>bFHITU</w:t>
      </w:r>
      <w:r>
        <w:rPr sz="12" baseline="0" dirty="0">
          <w:jc w:val="left"/>
          <w:rFonts w:ascii="ArialMT" w:hAnsi="ArialMT" w:cs="ArialMT"/>
          <w14:textFill>
            <w14:solidFill>
              <w14:srgbClr w14:val="000000">
                <w14:alpha w14:val="100000"/>
              </w14:srgbClr>
            </w14:solidFill>
          </w14:textFill>
          <w:w w:val="107"/>
          <w:sz w:val="12"/>
          <w:szCs w:val="12"/>
        </w:rPr>
        <w:t>fi</w:t>
      </w:r>
      <w:r>
        <w:rPr sz="12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w w:val="107"/>
          <w:sz w:val="12"/>
          <w:szCs w:val="12"/>
        </w:rPr>
        <w:t>Pr</w:t>
      </w:r>
      <w:r>
        <w:rPr>
          <w:rFonts w:ascii="Times New Roman" w:hAnsi="Times New Roman" w:cs="Times New Roman"/>
          <w:sz w:val="12"/>
          <w:szCs w:val="12"/>
        </w:rPr>
        <w:t> </w:t>
      </w:r>
    </w:p>
    <w:p>
      <w:pPr>
        <w:rPr>
          <w:rFonts w:ascii="Times New Roman" w:hAnsi="Times New Roman" w:cs="Times New Roman"/>
          <w:color w:val="010302"/>
        </w:rPr>
        <w:tabs>
          <w:tab w:val="left" w:pos="1341"/>
        </w:tabs>
        <w:spacing w:before="0" w:after="0" w:line="240" w:lineRule="auto"/>
        <w:ind w:left="1111" w:right="0" w:firstLine="0"/>
      </w:pPr>
      <w:r/>
      <w:r>
        <w:rPr sz="10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w w:val="63"/>
          <w:sz w:val="10"/>
          <w:szCs w:val="10"/>
        </w:rPr>
        <w:t>J</w:t>
      </w:r>
      <w:r>
        <w:rPr sz="10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spacing w:val="23"/>
          <w:w w:val="63"/>
          <w:sz w:val="10"/>
          <w:szCs w:val="10"/>
        </w:rPr>
        <w:t>-</w:t>
      </w:r>
      <w:r>
        <w:rPr sz="10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w w:val="86"/>
          <w:sz w:val="10"/>
          <w:szCs w:val="10"/>
        </w:rPr>
        <w:t>{u-	</w:t>
      </w:r>
      <w:r>
        <w:rPr sz="10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w w:val="75"/>
          <w:sz w:val="10"/>
          <w:szCs w:val="10"/>
        </w:rPr>
        <w:t>'</w:t>
      </w:r>
      <w:r>
        <w:rPr>
          <w:rFonts w:ascii="Times New Roman" w:hAnsi="Times New Roman" w:cs="Times New Roman"/>
          <w:sz w:val="10"/>
          <w:szCs w:val="1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111" w:right="0" w:firstLine="0"/>
      </w:pPr>
      <w:r/>
      <w:r>
        <w:rPr sz="10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w w:val="142"/>
          <w:sz w:val="10"/>
          <w:szCs w:val="10"/>
        </w:rPr>
        <w:t>bsearchUser:</w:t>
      </w:r>
      <w:r>
        <w:rPr>
          <w:rFonts w:ascii="Times New Roman" w:hAnsi="Times New Roman" w:cs="Times New Roman"/>
          <w:sz w:val="10"/>
          <w:szCs w:val="10"/>
        </w:rPr>
        <w:t>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3179064</wp:posOffset>
            </wp:positionH>
            <wp:positionV relativeFrom="paragraph">
              <wp:posOffset>24130</wp:posOffset>
            </wp:positionV>
            <wp:extent cx="425195" cy="296950"/>
            <wp:effectExtent l="0" t="0" r="0" b="0"/>
            <wp:wrapNone/>
            <wp:docPr id="118" name="Freeform 118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3179064" y="3753486"/>
                      <a:ext cx="310895" cy="1826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153" w:lineRule="exact"/>
                          <w:ind w:left="4" w:right="0" w:hanging="4"/>
                          <w:jc w:val="both"/>
                        </w:pPr>
                        <w:r>
                          <w:rPr sz="12" baseline="0" dirty="0">
                            <w:jc w:val="left"/>
                            <w:rFonts w:ascii="Arial" w:hAnsi="Arial" w:cs="Arial"/>
                            <w14:textFill>
                              <w14:solidFill>
                                <w14:srgbClr w14:val="000000">
                                  <w14:alpha w14:val="100000"/>
                                </w14:srgbClr>
                              </w14:solidFill>
                            </w14:textFill>
                            <w:w w:val="105"/>
                            <w:sz w:val="12"/>
                            <w:szCs w:val="12"/>
                          </w:rPr>
                          <w:t>—repur1</w:t>
                        </w: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 </w:t>
                        </w:r>
                        <w:r>
                          <w:rPr sz="12" baseline="0" dirty="0">
                            <w:jc w:val="left"/>
                            <w:rFonts w:ascii="Arial" w:hAnsi="Arial" w:cs="Arial"/>
                            <w14:textFill>
                              <w14:solidFill>
                                <w14:srgbClr w14:val="000000">
                                  <w14:alpha w14:val="100000"/>
                                </w14:srgbClr>
                              </w14:solidFill>
                            </w14:textFill>
                            <w:w w:val="132"/>
                            <w:sz w:val="12"/>
                            <w:szCs w:val="12"/>
                          </w:rPr>
                          <w:t>-IEpUlt</w:t>
                        </w: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0" locked="0" layoutInCell="1" allowOverlap="1">
            <wp:simplePos x="0" y="0"/>
            <wp:positionH relativeFrom="page">
              <wp:posOffset>3791711</wp:posOffset>
            </wp:positionH>
            <wp:positionV relativeFrom="paragraph">
              <wp:posOffset>121666</wp:posOffset>
            </wp:positionV>
            <wp:extent cx="751331" cy="394486"/>
            <wp:effectExtent l="0" t="0" r="0" b="0"/>
            <wp:wrapNone/>
            <wp:docPr id="119" name="Freeform 119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3791711" y="3851022"/>
                      <a:ext cx="637031" cy="280186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153" w:lineRule="exact"/>
                          <w:ind w:left="76" w:right="0" w:firstLine="67"/>
                        </w:pPr>
                        <w:r>
                          <w:rPr sz="12" baseline="0" dirty="0">
                            <w:jc w:val="left"/>
                            <w:rFonts w:ascii="Arial" w:hAnsi="Arial" w:cs="Arial"/>
                            <w14:textFill>
                              <w14:solidFill>
                                <w14:srgbClr w14:val="000000">
                                  <w14:alpha w14:val="100000"/>
                                </w14:srgbClr>
                              </w14:solidFill>
                            </w14:textFill>
                            <w:w w:val="129"/>
                            <w:sz w:val="12"/>
                            <w:szCs w:val="12"/>
                          </w:rPr>
                          <w:t>st:Lng</w:t>
                        </w: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 </w:t>
                        </w:r>
                        <w:r>
                          <w:br w:type="textWrapping" w:clear="all"/>
                        </w:r>
                        <w:r>
                          <w:rPr sz="12" baseline="0" dirty="0">
                            <w:jc w:val="left"/>
                            <w:rFonts w:ascii="Arial" w:hAnsi="Arial" w:cs="Arial"/>
                            <w14:textFill>
                              <w14:solidFill>
                                <w14:srgbClr w14:val="000000">
                                  <w14:alpha w14:val="100000"/>
                                </w14:srgbClr>
                              </w14:solidFill>
                            </w14:textFill>
                            <w:w w:val="115"/>
                            <w:sz w:val="12"/>
                            <w:szCs w:val="12"/>
                          </w:rPr>
                          <w:t>a</w:t>
                        </w:r>
                        <w:r>
                          <w:rPr sz="12" baseline="0" dirty="0">
                            <w:jc w:val="left"/>
                            <w:rFonts w:ascii="Arial" w:hAnsi="Arial" w:cs="Arial"/>
                            <w14:textFill>
                              <w14:solidFill>
                                <w14:srgbClr w14:val="000000">
                                  <w14:alpha w14:val="100000"/>
                                </w14:srgbClr>
                              </w14:solidFill>
                            </w14:textFill>
                            <w:spacing w:val="100"/>
                            <w:w w:val="115"/>
                            <w:sz w:val="12"/>
                            <w:szCs w:val="12"/>
                          </w:rPr>
                          <w:t>t</w:t>
                        </w:r>
                        <w:r>
                          <w:rPr sz="12" baseline="0" dirty="0">
                            <w:jc w:val="left"/>
                            <w:rFonts w:ascii="Arial" w:hAnsi="Arial" w:cs="Arial"/>
                            <w14:textFill>
                              <w14:solidFill>
                                <w14:srgbClr w14:val="000000">
                                  <w14:alpha w14:val="100000"/>
                                </w14:srgbClr>
                              </w14:solidFill>
                            </w14:textFill>
                            <w:spacing w:val="91"/>
                            <w:w w:val="198"/>
                            <w:sz w:val="12"/>
                            <w:szCs w:val="12"/>
                          </w:rPr>
                          <w:t>i</w:t>
                        </w:r>
                        <w:r>
                          <w:rPr sz="12" baseline="0" dirty="0">
                            <w:jc w:val="left"/>
                            <w:rFonts w:ascii="Arial" w:hAnsi="Arial" w:cs="Arial"/>
                            <w14:textFill>
                              <w14:solidFill>
                                <w14:srgbClr w14:val="000000">
                                  <w14:alpha w14:val="100000"/>
                                </w14:srgbClr>
                              </w14:solidFill>
                            </w14:textFill>
                            <w:w w:val="79"/>
                            <w:sz w:val="12"/>
                            <w:szCs w:val="12"/>
                          </w:rPr>
                          <w:t>g</w:t>
                        </w: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240" w:lineRule="auto"/>
                          <w:ind w:left="0" w:right="0" w:firstLine="0"/>
                        </w:pPr>
                        <w:r>
                          <w:rPr sz="12" baseline="0" dirty="0">
                            <w:jc w:val="left"/>
                            <w:rFonts w:ascii="Arial" w:hAnsi="Arial" w:cs="Arial"/>
                            <w14:textFill>
                              <w14:solidFill>
                                <w14:srgbClr w14:val="000000">
                                  <w14:alpha w14:val="100000"/>
                                </w14:srgbClr>
                              </w14:solidFill>
                            </w14:textFill>
                            <w:w w:val="110"/>
                            <w:sz w:val="12"/>
                            <w:szCs w:val="12"/>
                          </w:rPr>
                          <w:t>LuLLun</w:t>
                        </w:r>
                        <w:r>
                          <w:rPr sz="12" baseline="0" dirty="0">
                            <w:jc w:val="left"/>
                            <w:rFonts w:ascii="Arial" w:hAnsi="Arial" w:cs="Arial"/>
                            <w14:textFill>
                              <w14:solidFill>
                                <w14:srgbClr w14:val="000000">
                                  <w14:alpha w14:val="100000"/>
                                </w14:srgbClr>
                              </w14:solidFill>
                            </w14:textFill>
                            <w:spacing w:val="115"/>
                            <w:w w:val="110"/>
                            <w:sz w:val="12"/>
                            <w:szCs w:val="12"/>
                          </w:rPr>
                          <w:t>:</w:t>
                        </w:r>
                        <w:r>
                          <w:rPr sz="12" baseline="0" dirty="0">
                            <w:jc w:val="left"/>
                            <w:rFonts w:ascii="Arial" w:hAnsi="Arial" w:cs="Arial"/>
                            <w14:textFill>
                              <w14:solidFill>
                                <w14:srgbClr w14:val="000000">
                                  <w14:alpha w14:val="100000"/>
                                </w14:srgbClr>
                              </w14:solidFill>
                            </w14:textFill>
                            <w:w w:val="132"/>
                            <w:sz w:val="12"/>
                            <w:szCs w:val="12"/>
                          </w:rPr>
                          <w:t>sLilng</w:t>
                        </w: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spacing w:after="21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1533144</wp:posOffset>
            </wp:positionH>
            <wp:positionV relativeFrom="paragraph">
              <wp:posOffset>75120</wp:posOffset>
            </wp:positionV>
            <wp:extent cx="815339" cy="543140"/>
            <wp:effectExtent l="0" t="0" r="0" b="0"/>
            <wp:wrapNone/>
            <wp:docPr id="120" name="Freeform 120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533144" y="3979736"/>
                      <a:ext cx="701039" cy="42884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240" w:lineRule="auto"/>
                          <w:ind w:left="0" w:right="0" w:firstLine="0"/>
                        </w:pPr>
                        <w:r>
                          <w:rPr sz="14" baseline="0" dirty="0">
                            <w:jc w:val="left"/>
                            <w:rFonts w:ascii="Arial" w:hAnsi="Arial" w:cs="Arial"/>
                            <w14:textFill>
                              <w14:solidFill>
                                <w14:srgbClr w14:val="000000">
                                  <w14:alpha w14:val="100000"/>
                                </w14:srgbClr>
                              </w14:solidFill>
                            </w14:textFill>
                            <w:w w:val="139"/>
                            <w:sz w:val="14"/>
                            <w:szCs w:val="14"/>
                          </w:rPr>
                          <w:t>Patien</w:t>
                        </w:r>
                        <w:r>
                          <w:rPr sz="14" baseline="0" dirty="0">
                            <w:jc w:val="left"/>
                            <w:rFonts w:ascii="Arial" w:hAnsi="Arial" w:cs="Arial"/>
                            <w14:textFill>
                              <w14:solidFill>
                                <w14:srgbClr w14:val="000000">
                                  <w14:alpha w14:val="100000"/>
                                </w14:srgbClr>
                              </w14:solidFill>
                            </w14:textFill>
                            <w:spacing w:val="76"/>
                            <w:w w:val="139"/>
                            <w:sz w:val="14"/>
                            <w:szCs w:val="14"/>
                          </w:rPr>
                          <w:t>t</w:t>
                        </w:r>
                        <w:r>
                          <w:rPr sz="14" baseline="0" dirty="0">
                            <w:jc w:val="left"/>
                            <w:rFonts w:ascii="Arial" w:hAnsi="Arial" w:cs="Arial"/>
                            <w14:textFill>
                              <w14:solidFill>
                                <w14:srgbClr w14:val="000000">
                                  <w14:alpha w14:val="100000"/>
                                </w14:srgbClr>
                              </w14:solidFill>
                            </w14:textFill>
                            <w:w w:val="121"/>
                            <w:sz w:val="14"/>
                            <w:szCs w:val="14"/>
                          </w:rPr>
                          <w:t>Class</w:t>
                        </w:r>
                        <w:r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44" w:after="0" w:line="153" w:lineRule="exact"/>
                          <w:ind w:left="273" w:right="0" w:firstLine="9"/>
                        </w:pPr>
                        <w:r>
                          <w:rPr sz="12" baseline="0" dirty="0">
                            <w:jc w:val="left"/>
                            <w:rFonts w:ascii="Arial" w:hAnsi="Arial" w:cs="Arial"/>
                            <w14:textFill>
                              <w14:solidFill>
                                <w14:srgbClr w14:val="000000">
                                  <w14:alpha w14:val="100000"/>
                                </w14:srgbClr>
                              </w14:solidFill>
                            </w14:textFill>
                            <w:w w:val="109"/>
                            <w:sz w:val="12"/>
                            <w:szCs w:val="12"/>
                          </w:rPr>
                          <w:t>1d</w:t>
                        </w:r>
                        <w:r>
                          <w:rPr sz="12" baseline="0" dirty="0">
                            <w:jc w:val="left"/>
                            <w:rFonts w:ascii="Arial" w:hAnsi="Arial" w:cs="Arial"/>
                            <w14:textFill>
                              <w14:solidFill>
                                <w14:srgbClr w14:val="000000">
                                  <w14:alpha w14:val="100000"/>
                                </w14:srgbClr>
                              </w14:solidFill>
                            </w14:textFill>
                            <w:spacing w:val="115"/>
                            <w:w w:val="109"/>
                            <w:sz w:val="12"/>
                            <w:szCs w:val="12"/>
                          </w:rPr>
                          <w:t>:</w:t>
                        </w:r>
                        <w:r>
                          <w:rPr sz="12" baseline="0" dirty="0">
                            <w:jc w:val="left"/>
                            <w:rFonts w:ascii="Arial" w:hAnsi="Arial" w:cs="Arial"/>
                            <w14:textFill>
                              <w14:solidFill>
                                <w14:srgbClr w14:val="000000">
                                  <w14:alpha w14:val="100000"/>
                                </w14:srgbClr>
                              </w14:solidFill>
                            </w14:textFill>
                            <w:w w:val="91"/>
                            <w:sz w:val="12"/>
                            <w:szCs w:val="12"/>
                          </w:rPr>
                          <w:t>1n?</w:t>
                        </w: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 </w:t>
                        </w:r>
                        <w:r>
                          <w:br w:type="textWrapping" w:clear="all"/>
                        </w:r>
                        <w:r>
                          <w:rPr sz="12" baseline="0" dirty="0">
                            <w:jc w:val="left"/>
                            <w:rFonts w:ascii="Arial" w:hAnsi="Arial" w:cs="Arial"/>
                            <w14:textFill>
                              <w14:solidFill>
                                <w14:srgbClr w14:val="000000">
                                  <w14:alpha w14:val="100000"/>
                                </w14:srgbClr>
                              </w14:solidFill>
                            </w14:textFill>
                            <w:w w:val="125"/>
                            <w:sz w:val="12"/>
                            <w:szCs w:val="12"/>
                          </w:rPr>
                          <w:t>muolle:</w:t>
                        </w: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 </w:t>
                        </w:r>
                        <w:r>
                          <w:br w:type="textWrapping" w:clear="all"/>
                        </w:r>
                        <w:r>
                          <w:rPr sz="12" baseline="0" dirty="0">
                            <w:jc w:val="left"/>
                            <w:rFonts w:ascii="Arial" w:hAnsi="Arial" w:cs="Arial"/>
                            <w14:textFill>
                              <w14:solidFill>
                                <w14:srgbClr w14:val="000000">
                                  <w14:alpha w14:val="100000"/>
                                </w14:srgbClr>
                              </w14:solidFill>
                            </w14:textFill>
                            <w:w w:val="122"/>
                            <w:sz w:val="12"/>
                            <w:szCs w:val="12"/>
                          </w:rPr>
                          <w:t>9-115l</w:t>
                        </w: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pacing w:before="0" w:after="0" w:line="153" w:lineRule="exact"/>
        <w:ind w:left="2690" w:right="-40" w:firstLine="76"/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1289303</wp:posOffset>
            </wp:positionH>
            <wp:positionV relativeFrom="paragraph">
              <wp:posOffset>-87375</wp:posOffset>
            </wp:positionV>
            <wp:extent cx="473963" cy="199414"/>
            <wp:effectExtent l="0" t="0" r="0" b="0"/>
            <wp:wrapNone/>
            <wp:docPr id="121" name="Freeform 121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1289303" y="4128390"/>
                      <a:ext cx="359663" cy="8511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240" w:lineRule="auto"/>
                          <w:ind w:left="0" w:right="0" w:firstLine="0"/>
                        </w:pPr>
                        <w:r>
                          <w:rPr sz="12" baseline="0" dirty="0">
                            <w:jc w:val="left"/>
                            <w:rFonts w:ascii="Arial" w:hAnsi="Arial" w:cs="Arial"/>
                            <w14:textFill>
                              <w14:solidFill>
                                <w14:srgbClr w14:val="000000">
                                  <w14:alpha w14:val="100000"/>
                                </w14:srgbClr>
                              </w14:solidFill>
                            </w14:textFill>
                            <w:w w:val="118"/>
                            <w:sz w:val="12"/>
                            <w:szCs w:val="12"/>
                          </w:rPr>
                          <w:t>wpatlen1</w:t>
                        </w: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0" locked="0" layoutInCell="1" allowOverlap="1">
            <wp:simplePos x="0" y="0"/>
            <wp:positionH relativeFrom="page">
              <wp:posOffset>3188207</wp:posOffset>
            </wp:positionH>
            <wp:positionV relativeFrom="paragraph">
              <wp:posOffset>-36258</wp:posOffset>
            </wp:positionV>
            <wp:extent cx="733043" cy="285457"/>
            <wp:effectExtent l="0" t="0" r="0" b="0"/>
            <wp:wrapNone/>
            <wp:docPr id="122" name="Freeform 122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3188207" y="4179507"/>
                      <a:ext cx="618743" cy="17115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887"/>
                            <w:tab w:val="left" w:pos="964"/>
                          </w:tabs>
                          <w:spacing w:before="0" w:after="0" w:line="153" w:lineRule="exact"/>
                          <w:ind w:left="0" w:right="0" w:firstLine="0"/>
                        </w:pPr>
                        <w:r>
                          <w:rPr sz="10" baseline="0" dirty="0">
                            <w:jc w:val="left"/>
                            <w:rFonts w:ascii="Arial" w:hAnsi="Arial" w:cs="Arial"/>
                            <w14:textFill>
                              <w14:solidFill>
                                <w14:srgbClr w14:val="000000">
                                  <w14:alpha w14:val="100000"/>
                                </w14:srgbClr>
                              </w14:solidFill>
                            </w14:textFill>
                            <w:w w:val="133"/>
                            <w:sz w:val="10"/>
                            <w:szCs w:val="10"/>
                          </w:rPr>
                          <w:t>-JUUR€pOIt$IL</w:t>
                        </w:r>
                        <w:r>
                          <w:rPr>
                            <w:rFonts w:ascii="Times New Roman" w:hAnsi="Times New Roman" w:cs="Times New Roman"/>
                            <w:sz w:val="10"/>
                            <w:szCs w:val="10"/>
                          </w:rPr>
                          <w:t> </w:t>
                        </w:r>
                        <w:r>
                          <w:rPr sz="12" baseline="0" dirty="0">
                            <w:jc w:val="left"/>
                            <w:rFonts w:ascii="Arial" w:hAnsi="Arial" w:cs="Arial"/>
                            <w14:textFill>
                              <w14:solidFill>
                                <w14:srgbClr w14:val="000000">
                                  <w14:alpha w14:val="100000"/>
                                </w14:srgbClr>
                              </w14:solidFill>
                            </w14:textFill>
                            <w:spacing w:val="38"/>
                            <w:w w:val="72"/>
                            <w:sz w:val="12"/>
                            <w:szCs w:val="12"/>
                          </w:rPr>
                          <w:t>-</w:t>
                        </w:r>
                        <w:r>
                          <w:rPr sz="12" baseline="0" dirty="0">
                            <w:jc w:val="left"/>
                            <w:rFonts w:ascii="Arial" w:hAnsi="Arial" w:cs="Arial"/>
                            <w14:textFill>
                              <w14:solidFill>
                                <w14:srgbClr w14:val="000000">
                                  <w14:alpha w14:val="100000"/>
                                </w14:srgbClr>
                              </w14:solidFill>
                            </w14:textFill>
                            <w:w w:val="91"/>
                            <w:sz w:val="12"/>
                            <w:szCs w:val="12"/>
                          </w:rPr>
                          <w:t>EI111‘RCpDF</w:t>
                        </w:r>
                        <w:r>
                          <w:rPr sz="12" baseline="0" dirty="0">
                            <w:jc w:val="left"/>
                            <w:rFonts w:ascii="Arial" w:hAnsi="Arial" w:cs="Arial"/>
                            <w14:textFill>
                              <w14:solidFill>
                                <w14:srgbClr w14:val="000000">
                                  <w14:alpha w14:val="100000"/>
                                </w14:srgbClr>
                              </w14:solidFill>
                            </w14:textFill>
                            <w:spacing w:val="38"/>
                            <w:w w:val="91"/>
                            <w:sz w:val="12"/>
                            <w:szCs w:val="12"/>
                          </w:rPr>
                          <w:t>I</w:t>
                        </w:r>
                        <w:r>
                          <w:rPr sz="12" baseline="0" dirty="0">
                            <w:jc w:val="left"/>
                            <w:rFonts w:ascii="Arial" w:hAnsi="Arial" w:cs="Arial"/>
                            <w14:textFill>
                              <w14:solidFill>
                                <w14:srgbClr w14:val="000000">
                                  <w14:alpha w14:val="100000"/>
                                </w14:srgbClr>
                              </w14:solidFill>
                            </w14:textFill>
                            <w:w w:val="72"/>
                            <w:sz w:val="12"/>
                            <w:szCs w:val="12"/>
                          </w:rPr>
                          <w:t>s	</w:t>
                        </w:r>
                        <w:r>
                          <w:rPr sz="12" baseline="0" dirty="0">
                            <w:jc w:val="left"/>
                            <w:rFonts w:ascii="Arial" w:hAnsi="Arial" w:cs="Arial"/>
                            <w14:textFill>
                              <w14:solidFill>
                                <w14:srgbClr w14:val="000000">
                                  <w14:alpha w14:val="100000"/>
                                </w14:srgbClr>
                              </w14:solidFill>
                            </w14:textFill>
                            <w:w w:val="33"/>
                            <w:sz w:val="12"/>
                            <w:szCs w:val="12"/>
                          </w:rPr>
                          <w:t>I”	</w:t>
                        </w:r>
                        <w:r>
                          <w:rPr sz="12" baseline="0" dirty="0">
                            <w:jc w:val="left"/>
                            <w:rFonts w:ascii="Arial" w:hAnsi="Arial" w:cs="Arial"/>
                            <w14:textFill>
                              <w14:solidFill>
                                <w14:srgbClr w14:val="000000">
                                  <w14:alpha w14:val="100000"/>
                                </w14:srgbClr>
                              </w14:solidFill>
                            </w14:textFill>
                            <w:w w:val="29"/>
                            <w:sz w:val="12"/>
                            <w:szCs w:val="12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  <w:r>
        <w:rPr sz="12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w w:val="124"/>
          <w:sz w:val="12"/>
          <w:szCs w:val="12"/>
        </w:rPr>
        <w:t>str1nq</w:t>
      </w:r>
      <w:r>
        <w:rPr>
          <w:rFonts w:ascii="Times New Roman" w:hAnsi="Times New Roman" w:cs="Times New Roman"/>
          <w:sz w:val="12"/>
          <w:szCs w:val="12"/>
        </w:rPr>
        <w:t> </w:t>
      </w:r>
      <w:r>
        <w:br w:type="textWrapping" w:clear="all"/>
      </w:r>
      <w:r>
        <w:rPr sz="10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w w:val="173"/>
          <w:sz w:val="10"/>
          <w:szCs w:val="10"/>
        </w:rPr>
        <w:t>strlnu</w:t>
      </w:r>
      <w:r>
        <w:rPr>
          <w:rFonts w:ascii="Times New Roman" w:hAnsi="Times New Roman" w:cs="Times New Roman"/>
          <w:sz w:val="10"/>
          <w:szCs w:val="1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153" w:lineRule="exact"/>
        <w:ind w:left="2178" w:right="-40" w:firstLine="444"/>
      </w:pPr>
      <w:r>
        <w:drawing>
          <wp:anchor simplePos="0" relativeHeight="251658240" behindDoc="0" locked="0" layoutInCell="1" allowOverlap="1">
            <wp:simplePos x="0" y="0"/>
            <wp:positionH relativeFrom="page">
              <wp:posOffset>5471159</wp:posOffset>
            </wp:positionH>
            <wp:positionV relativeFrom="paragraph">
              <wp:posOffset>66674</wp:posOffset>
            </wp:positionV>
            <wp:extent cx="854964" cy="664107"/>
            <wp:effectExtent l="0" t="0" r="0" b="0"/>
            <wp:wrapNone/>
            <wp:docPr id="123" name="Freeform 123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5471159" y="4477512"/>
                      <a:ext cx="740664" cy="54980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604"/>
                          </w:tabs>
                          <w:spacing w:before="0" w:after="0" w:line="153" w:lineRule="exact"/>
                          <w:ind w:left="0" w:right="0" w:firstLine="0"/>
                        </w:pPr>
                        <w:r>
                          <w:rPr sz="8" baseline="0" dirty="0">
                            <w:jc w:val="left"/>
                            <w:rFonts w:ascii="Arial" w:hAnsi="Arial" w:cs="Arial"/>
                            <w14:textFill>
                              <w14:solidFill>
                                <w14:srgbClr w14:val="000000">
                                  <w14:alpha w14:val="100000"/>
                                </w14:srgbClr>
                              </w14:solidFill>
                            </w14:textFill>
                            <w:w w:val="171"/>
                            <w:sz w:val="8"/>
                            <w:szCs w:val="8"/>
                          </w:rPr>
                          <w:t>nnr'</w:t>
                        </w:r>
                        <w:r>
                          <w:rPr sz="8" baseline="0" dirty="0">
                            <w:jc w:val="left"/>
                            <w:rFonts w:ascii="ArialMT" w:hAnsi="ArialMT" w:cs="ArialMT"/>
                            <w14:textFill>
                              <w14:solidFill>
                                <w14:srgbClr w14:val="000000">
                                  <w14:alpha w14:val="100000"/>
                                </w14:srgbClr>
                              </w14:solidFill>
                            </w14:textFill>
                            <w:w w:val="171"/>
                            <w:sz w:val="8"/>
                            <w:szCs w:val="8"/>
                          </w:rPr>
                          <w:t>fl</w:t>
                        </w:r>
                        <w:r>
                          <w:rPr sz="8" baseline="0" dirty="0">
                            <w:jc w:val="left"/>
                            <w:rFonts w:ascii="Arial" w:hAnsi="Arial" w:cs="Arial"/>
                            <w14:textFill>
                              <w14:solidFill>
                                <w14:srgbClr w14:val="000000">
                                  <w14:alpha w14:val="100000"/>
                                </w14:srgbClr>
                              </w14:solidFill>
                            </w14:textFill>
                            <w:spacing w:val="115"/>
                            <w:w w:val="171"/>
                            <w:sz w:val="8"/>
                            <w:szCs w:val="8"/>
                          </w:rPr>
                          <w:t>:</w:t>
                        </w:r>
                        <w:r>
                          <w:rPr sz="8" baseline="0" dirty="0">
                            <w:jc w:val="left"/>
                            <w:rFonts w:ascii="Arial" w:hAnsi="Arial" w:cs="Arial"/>
                            <w14:textFill>
                              <w14:solidFill>
                                <w14:srgbClr w14:val="000000">
                                  <w14:alpha w14:val="100000"/>
                                </w14:srgbClr>
                              </w14:solidFill>
                            </w14:textFill>
                            <w:w w:val="113"/>
                            <w:sz w:val="8"/>
                            <w:szCs w:val="8"/>
                          </w:rPr>
                          <w:t>E</w:t>
                        </w:r>
                        <w:r>
                          <w:rPr sz="8" baseline="0" dirty="0">
                            <w:jc w:val="left"/>
                            <w:rFonts w:ascii="Arial" w:hAnsi="Arial" w:cs="Arial"/>
                            <w14:textFill>
                              <w14:solidFill>
                                <w14:srgbClr w14:val="000000">
                                  <w14:alpha w14:val="100000"/>
                                </w14:srgbClr>
                              </w14:solidFill>
                            </w14:textFill>
                            <w:spacing w:val="43"/>
                            <w:w w:val="113"/>
                            <w:sz w:val="8"/>
                            <w:szCs w:val="8"/>
                          </w:rPr>
                          <w:t>T</w:t>
                        </w:r>
                        <w:r>
                          <w:rPr sz="8" baseline="0" dirty="0">
                            <w:jc w:val="left"/>
                            <w:rFonts w:ascii="Arial" w:hAnsi="Arial" w:cs="Arial"/>
                            <w14:textFill>
                              <w14:solidFill>
                                <w14:srgbClr w14:val="000000">
                                  <w14:alpha w14:val="100000"/>
                                </w14:srgbClr>
                              </w14:solidFill>
                            </w14:textFill>
                            <w:w w:val="133"/>
                            <w:sz w:val="8"/>
                            <w:szCs w:val="8"/>
                          </w:rPr>
                          <w:t>FiriLJ</w:t>
                        </w:r>
                        <w:r>
                          <w:rPr>
                            <w:rFonts w:ascii="Times New Roman" w:hAnsi="Times New Roman" w:cs="Times New Roman"/>
                            <w:sz w:val="8"/>
                            <w:szCs w:val="8"/>
                          </w:rPr>
                          <w:t> </w:t>
                        </w:r>
                        <w:r>
                          <w:br w:type="textWrapping" w:clear="all"/>
                        </w:r>
                        <w:r>
                          <w:rPr sz="8" baseline="0" dirty="0">
                            <w:jc w:val="left"/>
                            <w:rFonts w:ascii="Arial" w:hAnsi="Arial" w:cs="Arial"/>
                            <w14:textFill>
                              <w14:solidFill>
                                <w14:srgbClr w14:val="000000">
                                  <w14:alpha w14:val="100000"/>
                                </w14:srgbClr>
                              </w14:solidFill>
                            </w14:textFill>
                            <w:w w:val="130"/>
                            <w:sz w:val="8"/>
                            <w:szCs w:val="8"/>
                          </w:rPr>
                          <w:t>F=I1h1'.9	</w:t>
                        </w:r>
                        <w:r>
                          <w:rPr sz="8" baseline="0" dirty="0">
                            <w:jc w:val="left"/>
                            <w:rFonts w:ascii="ArialMT" w:hAnsi="ArialMT" w:cs="ArialMT"/>
                            <w14:textFill>
                              <w14:solidFill>
                                <w14:srgbClr w14:val="000000">
                                  <w14:alpha w14:val="100000"/>
                                </w14:srgbClr>
                              </w14:solidFill>
                            </w14:textFill>
                            <w:w w:val="118"/>
                            <w:sz w:val="8"/>
                            <w:szCs w:val="8"/>
                          </w:rPr>
                          <w:t>fi</w:t>
                        </w:r>
                        <w:r>
                          <w:rPr sz="8" baseline="0" dirty="0">
                            <w:jc w:val="left"/>
                            <w:rFonts w:ascii="Arial" w:hAnsi="Arial" w:cs="Arial"/>
                            <w14:textFill>
                              <w14:solidFill>
                                <w14:srgbClr w14:val="000000">
                                  <w14:alpha w14:val="100000"/>
                                </w14:srgbClr>
                              </w14:solidFill>
                            </w14:textFill>
                            <w:w w:val="118"/>
                            <w:sz w:val="8"/>
                            <w:szCs w:val="8"/>
                          </w:rPr>
                          <w:t>'.r1</w:t>
                        </w:r>
                        <w:r>
                          <w:rPr sz="8" baseline="0" dirty="0">
                            <w:jc w:val="left"/>
                            <w:rFonts w:ascii="ArialMT" w:hAnsi="ArialMT" w:cs="ArialMT"/>
                            <w14:textFill>
                              <w14:solidFill>
                                <w14:srgbClr w14:val="000000">
                                  <w14:alpha w14:val="100000"/>
                                </w14:srgbClr>
                              </w14:solidFill>
                            </w14:textFill>
                            <w:w w:val="118"/>
                            <w:sz w:val="8"/>
                            <w:szCs w:val="8"/>
                          </w:rPr>
                          <w:t>fl</w:t>
                        </w:r>
                        <w:r>
                          <w:rPr sz="8" baseline="0" dirty="0">
                            <w:jc w:val="left"/>
                            <w:rFonts w:ascii="Arial" w:hAnsi="Arial" w:cs="Arial"/>
                            <w14:textFill>
                              <w14:solidFill>
                                <w14:srgbClr w14:val="000000">
                                  <w14:alpha w14:val="100000"/>
                                </w14:srgbClr>
                              </w14:solidFill>
                            </w14:textFill>
                            <w:w w:val="118"/>
                            <w:sz w:val="8"/>
                            <w:szCs w:val="8"/>
                          </w:rPr>
                          <w:t>.’__}</w:t>
                        </w:r>
                        <w:r>
                          <w:rPr>
                            <w:rFonts w:ascii="Times New Roman" w:hAnsi="Times New Roman" w:cs="Times New Roman"/>
                            <w:sz w:val="8"/>
                            <w:szCs w:val="8"/>
                          </w:rPr>
                          <w:t>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4" w:after="0" w:line="153" w:lineRule="exact"/>
                          <w:ind w:left="681" w:right="0" w:hanging="153"/>
                        </w:pPr>
                        <w:r>
                          <w:rPr sz="12" baseline="0" dirty="0">
                            <w:jc w:val="left"/>
                            <w:rFonts w:ascii="Arial" w:hAnsi="Arial" w:cs="Arial"/>
                            <w14:textFill>
                              <w14:solidFill>
                                <w14:srgbClr w14:val="000000">
                                  <w14:alpha w14:val="100000"/>
                                </w14:srgbClr>
                              </w14:solidFill>
                            </w14:textFill>
                            <w:w w:val="120"/>
                            <w:sz w:val="12"/>
                            <w:szCs w:val="12"/>
                          </w:rPr>
                          <w:t>SY’LJ;</w:t>
                        </w: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 </w:t>
                        </w:r>
                        <w:r>
                          <w:br w:type="textWrapping" w:clear="all"/>
                        </w:r>
                        <w:r>
                          <w:rPr sz="12" baseline="0" dirty="0">
                            <w:jc w:val="left"/>
                            <w:rFonts w:ascii="Arial" w:hAnsi="Arial" w:cs="Arial"/>
                            <w14:textFill>
                              <w14:solidFill>
                                <w14:srgbClr w14:val="000000">
                                  <w14:alpha w14:val="100000"/>
                                </w14:srgbClr>
                              </w14:solidFill>
                            </w14:textFill>
                            <w:w w:val="139"/>
                            <w:sz w:val="12"/>
                            <w:szCs w:val="12"/>
                          </w:rPr>
                          <w:t>strlnq</w:t>
                        </w: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 </w:t>
                        </w:r>
                      </w:p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153" w:lineRule="exact"/>
                          <w:ind w:left="744" w:right="0" w:firstLine="0"/>
                        </w:pPr>
                        <w:r>
                          <w:rPr sz="12" baseline="0" dirty="0">
                            <w:jc w:val="left"/>
                            <w:rFonts w:ascii="Arial" w:hAnsi="Arial" w:cs="Arial"/>
                            <w14:textFill>
                              <w14:solidFill>
                                <w14:srgbClr w14:val="000000">
                                  <w14:alpha w14:val="100000"/>
                                </w14:srgbClr>
                              </w14:solidFill>
                            </w14:textFill>
                            <w:w w:val="138"/>
                            <w:sz w:val="12"/>
                            <w:szCs w:val="12"/>
                          </w:rPr>
                          <w:t>slrlwq</w:t>
                        </w: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 </w:t>
                        </w:r>
                        <w:r>
                          <w:br w:type="textWrapping" w:clear="all"/>
                        </w:r>
                        <w:r>
                          <w:rPr sz="12" baseline="0" dirty="0">
                            <w:jc w:val="left"/>
                            <w:rFonts w:ascii="Arial" w:hAnsi="Arial" w:cs="Arial"/>
                            <w14:textFill>
                              <w14:solidFill>
                                <w14:srgbClr w14:val="000000">
                                  <w14:alpha w14:val="100000"/>
                                </w14:srgbClr>
                              </w14:solidFill>
                            </w14:textFill>
                            <w:w w:val="129"/>
                            <w:sz w:val="12"/>
                            <w:szCs w:val="12"/>
                          </w:rPr>
                          <w:t>SilL</w:t>
                        </w:r>
                        <w:r>
                          <w:rPr sz="12" baseline="0" dirty="0">
                            <w:jc w:val="left"/>
                            <w:rFonts w:ascii="ArialMT" w:hAnsi="ArialMT" w:cs="ArialMT"/>
                            <w14:textFill>
                              <w14:solidFill>
                                <w14:srgbClr w14:val="000000">
                                  <w14:alpha w14:val="100000"/>
                                </w14:srgbClr>
                              </w14:solidFill>
                            </w14:textFill>
                            <w:w w:val="129"/>
                            <w:sz w:val="12"/>
                            <w:szCs w:val="12"/>
                          </w:rPr>
                          <w:t>fi</w:t>
                        </w:r>
                        <w:r>
                          <w:rPr sz="12" baseline="0" dirty="0">
                            <w:jc w:val="left"/>
                            <w:rFonts w:ascii="Arial" w:hAnsi="Arial" w:cs="Arial"/>
                            <w14:textFill>
                              <w14:solidFill>
                                <w14:srgbClr w14:val="000000">
                                  <w14:alpha w14:val="100000"/>
                                </w14:srgbClr>
                              </w14:solidFill>
                            </w14:textFill>
                            <w:w w:val="129"/>
                            <w:sz w:val="12"/>
                            <w:szCs w:val="12"/>
                          </w:rPr>
                          <w:t>q</w:t>
                        </w: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40" behindDoc="0" locked="0" layoutInCell="1" allowOverlap="1">
            <wp:simplePos x="0" y="0"/>
            <wp:positionH relativeFrom="page">
              <wp:posOffset>5047488</wp:posOffset>
            </wp:positionH>
            <wp:positionV relativeFrom="paragraph">
              <wp:posOffset>141223</wp:posOffset>
            </wp:positionV>
            <wp:extent cx="480059" cy="296950"/>
            <wp:effectExtent l="0" t="0" r="0" b="0"/>
            <wp:wrapNone/>
            <wp:docPr id="124" name="Freeform 124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0" flipH="0" flipV="0">
                      <a:off x="5047488" y="4552061"/>
                      <a:ext cx="365759" cy="1826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153" w:lineRule="exact"/>
                          <w:ind w:left="0" w:right="0" w:firstLine="14"/>
                          <w:jc w:val="both"/>
                        </w:pPr>
                        <w:r>
                          <w:rPr sz="12" baseline="0" dirty="0">
                            <w:jc w:val="left"/>
                            <w:rFonts w:ascii="Arial" w:hAnsi="Arial" w:cs="Arial"/>
                            <w14:textFill>
                              <w14:solidFill>
                                <w14:srgbClr w14:val="000000">
                                  <w14:alpha w14:val="100000"/>
                                </w14:srgbClr>
                              </w14:solidFill>
                            </w14:textFill>
                            <w:w w:val="127"/>
                            <w:sz w:val="12"/>
                            <w:szCs w:val="12"/>
                          </w:rPr>
                          <w:t>+nnrfnrs</w:t>
                        </w: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 </w:t>
                        </w:r>
                        <w:r>
                          <w:rPr sz="12" baseline="0" dirty="0">
                            <w:jc w:val="left"/>
                            <w:rFonts w:ascii="Arial" w:hAnsi="Arial" w:cs="Arial"/>
                            <w14:textFill>
                              <w14:solidFill>
                                <w14:srgbClr w14:val="000000">
                                  <w14:alpha w14:val="100000"/>
                                </w14:srgbClr>
                              </w14:solidFill>
                            </w14:textFill>
                            <w:w w:val="139"/>
                            <w:sz w:val="12"/>
                            <w:szCs w:val="12"/>
                          </w:rPr>
                          <w:t>-1nrtnrs</w:t>
                        </w: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  <w:r>
        <w:rPr sz="12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w w:val="206"/>
          <w:sz w:val="12"/>
          <w:szCs w:val="12"/>
        </w:rPr>
        <w:t>;_Ia</w:t>
      </w:r>
      <w:r>
        <w:rPr>
          <w:rFonts w:ascii="Times New Roman" w:hAnsi="Times New Roman" w:cs="Times New Roman"/>
          <w:sz w:val="12"/>
          <w:szCs w:val="12"/>
        </w:rPr>
        <w:t> </w:t>
      </w:r>
      <w:r>
        <w:br w:type="textWrapping" w:clear="all"/>
      </w:r>
      <w:r>
        <w:rPr sz="10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w w:val="140"/>
          <w:sz w:val="10"/>
          <w:szCs w:val="10"/>
        </w:rPr>
        <w:t>us5_wuld</w:t>
      </w:r>
      <w:r>
        <w:rPr sz="10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spacing w:val="105"/>
          <w:w w:val="140"/>
          <w:sz w:val="10"/>
          <w:szCs w:val="10"/>
        </w:rPr>
        <w:t>:</w:t>
      </w:r>
      <w:r>
        <w:rPr sz="10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w w:val="158"/>
          <w:sz w:val="10"/>
          <w:szCs w:val="10"/>
        </w:rPr>
        <w:t>bLlin</w:t>
      </w:r>
      <w:r>
        <w:rPr>
          <w:rFonts w:ascii="Times New Roman" w:hAnsi="Times New Roman" w:cs="Times New Roman"/>
          <w:sz w:val="10"/>
          <w:szCs w:val="1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153" w:lineRule="exact"/>
        <w:ind w:left="2181" w:right="-40" w:firstLine="0"/>
      </w:pPr>
      <w:r/>
      <w:r>
        <w:rPr sz="12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w w:val="117"/>
          <w:sz w:val="12"/>
          <w:szCs w:val="12"/>
        </w:rPr>
        <w:t>e</w:t>
      </w:r>
      <w:r>
        <w:rPr sz="12" baseline="0" dirty="0">
          <w:jc w:val="left"/>
          <w:rFonts w:ascii="ArialMT" w:hAnsi="ArialMT" w:cs="ArialMT"/>
          <w14:textFill>
            <w14:solidFill>
              <w14:srgbClr w14:val="000000">
                <w14:alpha w14:val="100000"/>
              </w14:srgbClr>
            </w14:solidFill>
          </w14:textFill>
          <w:w w:val="117"/>
          <w:sz w:val="12"/>
          <w:szCs w:val="12"/>
        </w:rPr>
        <w:t>fi</w:t>
      </w:r>
      <w:r>
        <w:rPr sz="12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w w:val="117"/>
          <w:sz w:val="12"/>
          <w:szCs w:val="12"/>
        </w:rPr>
        <w:t>d'eb</w:t>
      </w:r>
      <w:r>
        <w:rPr sz="12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spacing w:val="43"/>
          <w:w w:val="117"/>
          <w:sz w:val="12"/>
          <w:szCs w:val="12"/>
        </w:rPr>
        <w:t>s</w:t>
      </w:r>
      <w:r>
        <w:rPr sz="12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spacing w:val="115"/>
          <w:w w:val="72"/>
          <w:sz w:val="12"/>
          <w:szCs w:val="12"/>
        </w:rPr>
        <w:t>:</w:t>
      </w:r>
      <w:r>
        <w:rPr sz="12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w w:val="144"/>
          <w:sz w:val="12"/>
          <w:szCs w:val="12"/>
        </w:rPr>
        <w:t>sl-inu</w:t>
      </w:r>
      <w:r>
        <w:rPr>
          <w:rFonts w:ascii="Times New Roman" w:hAnsi="Times New Roman" w:cs="Times New Roman"/>
          <w:sz w:val="12"/>
          <w:szCs w:val="12"/>
        </w:rPr>
        <w:t> </w:t>
      </w:r>
      <w:r>
        <w:rPr sz="12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w w:val="105"/>
          <w:sz w:val="12"/>
          <w:szCs w:val="12"/>
        </w:rPr>
        <w:t>JEC'H</w:t>
      </w:r>
      <w:r>
        <w:rPr sz="12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spacing w:val="91"/>
          <w:w w:val="105"/>
          <w:sz w:val="12"/>
          <w:szCs w:val="12"/>
        </w:rPr>
        <w:t>u</w:t>
      </w:r>
      <w:r>
        <w:rPr sz="12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w w:val="115"/>
          <w:sz w:val="12"/>
          <w:szCs w:val="12"/>
        </w:rPr>
        <w:t>u</w:t>
      </w:r>
      <w:r>
        <w:rPr sz="12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spacing w:val="115"/>
          <w:w w:val="115"/>
          <w:sz w:val="12"/>
          <w:szCs w:val="12"/>
        </w:rPr>
        <w:t>:</w:t>
      </w:r>
      <w:r>
        <w:rPr sz="12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w w:val="188"/>
          <w:sz w:val="12"/>
          <w:szCs w:val="12"/>
        </w:rPr>
        <w:t>Jiu</w:t>
      </w:r>
      <w:r>
        <w:rPr>
          <w:rFonts w:ascii="Times New Roman" w:hAnsi="Times New Roman" w:cs="Times New Roman"/>
          <w:sz w:val="12"/>
          <w:szCs w:val="12"/>
        </w:rPr>
        <w:t> </w:t>
      </w:r>
    </w:p>
    <w:p>
      <w:pPr>
        <w:spacing w:after="73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524" w:right="0" w:firstLine="0"/>
      </w:pPr>
      <w:r/>
      <w:r>
        <w:rPr sz="10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w w:val="156"/>
          <w:sz w:val="10"/>
          <w:szCs w:val="10"/>
        </w:rPr>
        <w:t>‘nolnTsvafisnT[J</w:t>
      </w:r>
      <w:r>
        <w:rPr>
          <w:rFonts w:ascii="Times New Roman" w:hAnsi="Times New Roman" w:cs="Times New Roman"/>
          <w:sz w:val="10"/>
          <w:szCs w:val="10"/>
        </w:rPr>
        <w:t>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65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404" w:right="0" w:firstLine="0"/>
      </w:pPr>
      <w:r/>
      <w:r>
        <w:rPr sz="14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w w:val="134"/>
          <w:sz w:val="14"/>
          <w:szCs w:val="14"/>
        </w:rPr>
        <w:t>Report</w:t>
      </w:r>
      <w:r>
        <w:rPr sz="14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spacing w:val="62"/>
          <w:w w:val="134"/>
          <w:sz w:val="14"/>
          <w:szCs w:val="14"/>
        </w:rPr>
        <w:t>s</w:t>
      </w:r>
      <w:r>
        <w:rPr sz="14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w w:val="125"/>
          <w:sz w:val="14"/>
          <w:szCs w:val="14"/>
        </w:rPr>
        <w:t>Class</w:t>
      </w:r>
      <w:r>
        <w:rPr>
          <w:rFonts w:ascii="Times New Roman" w:hAnsi="Times New Roman" w:cs="Times New Roman"/>
          <w:sz w:val="14"/>
          <w:szCs w:val="14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44" w:after="0" w:line="153" w:lineRule="exact"/>
        <w:ind w:left="571" w:right="-40" w:hanging="9"/>
      </w:pPr>
      <w:r/>
      <w:r>
        <w:rPr sz="12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w w:val="106"/>
          <w:sz w:val="12"/>
          <w:szCs w:val="12"/>
        </w:rPr>
        <w:t>1a</w:t>
      </w:r>
      <w:r>
        <w:rPr sz="12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spacing w:val="115"/>
          <w:w w:val="106"/>
          <w:sz w:val="12"/>
          <w:szCs w:val="12"/>
        </w:rPr>
        <w:t>:</w:t>
      </w:r>
      <w:r>
        <w:rPr sz="12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w w:val="115"/>
          <w:sz w:val="12"/>
          <w:szCs w:val="12"/>
        </w:rPr>
        <w:t>Lnt</w:t>
      </w:r>
      <w:r>
        <w:rPr>
          <w:rFonts w:ascii="Times New Roman" w:hAnsi="Times New Roman" w:cs="Times New Roman"/>
          <w:sz w:val="12"/>
          <w:szCs w:val="12"/>
        </w:rPr>
        <w:t> </w:t>
      </w:r>
      <w:r>
        <w:br w:type="textWrapping" w:clear="all"/>
      </w:r>
      <w:r>
        <w:rPr sz="12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w w:val="153"/>
          <w:sz w:val="12"/>
          <w:szCs w:val="12"/>
        </w:rPr>
        <w:t>:Llle:</w:t>
      </w:r>
      <w:r>
        <w:rPr>
          <w:rFonts w:ascii="Times New Roman" w:hAnsi="Times New Roman" w:cs="Times New Roman"/>
          <w:sz w:val="12"/>
          <w:szCs w:val="12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153" w:lineRule="exact"/>
        <w:ind w:left="324" w:right="716" w:firstLine="0"/>
        <w:jc w:val="right"/>
      </w:pPr>
      <w:r/>
      <w:r>
        <w:rPr sz="8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w w:val="176"/>
          <w:sz w:val="8"/>
          <w:szCs w:val="8"/>
        </w:rPr>
        <w:t>(Hie.</w:t>
      </w:r>
      <w:r>
        <w:rPr>
          <w:rFonts w:ascii="Times New Roman" w:hAnsi="Times New Roman" w:cs="Times New Roman"/>
          <w:sz w:val="8"/>
          <w:szCs w:val="8"/>
        </w:rPr>
        <w:t> </w:t>
      </w:r>
      <w:r>
        <w:br w:type="textWrapping" w:clear="all"/>
      </w:r>
      <w:r>
        <w:rPr sz="12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w w:val="124"/>
          <w:sz w:val="12"/>
          <w:szCs w:val="12"/>
        </w:rPr>
        <w:t>desu</w:t>
      </w:r>
      <w:r>
        <w:rPr>
          <w:rFonts w:ascii="Times New Roman" w:hAnsi="Times New Roman" w:cs="Times New Roman"/>
          <w:sz w:val="12"/>
          <w:szCs w:val="12"/>
        </w:rPr>
        <w:t> </w:t>
      </w:r>
    </w:p>
    <w:p>
      <w:pPr>
        <w:spacing w:after="6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1047"/>
        </w:tabs>
        <w:spacing w:before="0" w:after="0" w:line="153" w:lineRule="exact"/>
        <w:ind w:left="78" w:right="410" w:hanging="1"/>
        <w:jc w:val="both"/>
      </w:pPr>
      <w:r/>
      <w:r>
        <w:rPr sz="12" baseline="0" dirty="0">
          <w:jc w:val="left"/>
          <w:rFonts w:ascii="ArialMT" w:hAnsi="ArialMT" w:cs="ArialMT"/>
          <w14:textFill>
            <w14:solidFill>
              <w14:srgbClr w14:val="000000">
                <w14:alpha w14:val="100000"/>
              </w14:srgbClr>
            </w14:solidFill>
          </w14:textFill>
          <w:w w:val="110"/>
          <w:sz w:val="12"/>
          <w:szCs w:val="12"/>
        </w:rPr>
        <w:t>l</w:t>
      </w:r>
      <w:r>
        <w:rPr sz="12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w w:val="110"/>
          <w:sz w:val="12"/>
          <w:szCs w:val="12"/>
        </w:rPr>
        <w:t>PLP70RPporT</w:t>
      </w:r>
      <w:r>
        <w:rPr sz="12" baseline="0" dirty="0">
          <w:jc w:val="left"/>
          <w:rFonts w:ascii="ArialMT" w:hAnsi="ArialMT" w:cs="ArialMT"/>
          <w14:textFill>
            <w14:solidFill>
              <w14:srgbClr w14:val="000000">
                <w14:alpha w14:val="100000"/>
              </w14:srgbClr>
            </w14:solidFill>
          </w14:textFill>
          <w:w w:val="110"/>
          <w:sz w:val="12"/>
          <w:szCs w:val="12"/>
        </w:rPr>
        <w:t>fi</w:t>
      </w:r>
      <w:r>
        <w:rPr sz="12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w w:val="110"/>
          <w:sz w:val="12"/>
          <w:szCs w:val="12"/>
        </w:rPr>
        <w:t>IJ</w:t>
      </w:r>
      <w:r>
        <w:rPr>
          <w:rFonts w:ascii="Times New Roman" w:hAnsi="Times New Roman" w:cs="Times New Roman"/>
          <w:sz w:val="12"/>
          <w:szCs w:val="12"/>
        </w:rPr>
        <w:t> </w:t>
      </w:r>
      <w:r>
        <w:rPr sz="12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w w:val="78"/>
          <w:sz w:val="12"/>
          <w:szCs w:val="12"/>
        </w:rPr>
        <w:t>no.</w:t>
      </w:r>
      <w:r>
        <w:rPr sz="12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spacing w:val="38"/>
          <w:w w:val="78"/>
          <w:sz w:val="12"/>
          <w:szCs w:val="12"/>
        </w:rPr>
        <w:t>1</w:t>
      </w:r>
      <w:r>
        <w:rPr sz="12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w w:val="102"/>
          <w:sz w:val="12"/>
          <w:szCs w:val="12"/>
        </w:rPr>
        <w:t>What-5m</w:t>
      </w:r>
      <w:r>
        <w:rPr sz="12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spacing w:val="52"/>
          <w:w w:val="102"/>
          <w:sz w:val="12"/>
          <w:szCs w:val="12"/>
        </w:rPr>
        <w:t>m</w:t>
      </w:r>
      <w:r>
        <w:rPr sz="12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w w:val="37"/>
          <w:sz w:val="12"/>
          <w:szCs w:val="12"/>
        </w:rPr>
        <w:t>~.	</w:t>
      </w:r>
      <w:r>
        <w:rPr sz="12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w w:val="52"/>
          <w:sz w:val="12"/>
          <w:szCs w:val="12"/>
        </w:rPr>
        <w:t>I21</w:t>
      </w:r>
      <w:r>
        <w:rPr>
          <w:rFonts w:ascii="Times New Roman" w:hAnsi="Times New Roman" w:cs="Times New Roman"/>
          <w:sz w:val="12"/>
          <w:szCs w:val="12"/>
        </w:rPr>
        <w:t> </w:t>
      </w:r>
    </w:p>
    <w:p>
      <w:pPr>
        <w:rPr>
          <w:rFonts w:ascii="Times New Roman" w:hAnsi="Times New Roman" w:cs="Times New Roman"/>
          <w:color w:val="010302"/>
        </w:rPr>
        <w:tabs>
          <w:tab w:val="left" w:pos="2341"/>
        </w:tabs>
        <w:spacing w:before="0" w:after="0" w:line="153" w:lineRule="exact"/>
        <w:ind w:left="2265" w:right="176" w:firstLine="0"/>
        <w:jc w:val="both"/>
      </w:pPr>
      <w:r/>
      <w:r>
        <w:rPr>
          <w:rFonts w:ascii="Times New Roman" w:hAnsi="Times New Roman" w:cs="Times New Roman"/>
          <w:sz w:val="24"/>
          <w:szCs w:val="24"/>
        </w:rPr>
        <w:br w:type="column"/>
      </w:r>
      <w:r>
        <w:rPr sz="14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w w:val="49"/>
          <w:sz w:val="14"/>
          <w:szCs w:val="14"/>
        </w:rPr>
        <w:t>5	</w:t>
      </w:r>
      <w:r>
        <w:rPr sz="14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w w:val="58"/>
          <w:sz w:val="14"/>
          <w:szCs w:val="14"/>
        </w:rPr>
        <w:t>'</w:t>
      </w:r>
      <w:r>
        <w:rPr sz="14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spacing w:val="38"/>
          <w:w w:val="58"/>
          <w:sz w:val="14"/>
          <w:szCs w:val="14"/>
        </w:rPr>
        <w:t>.</w:t>
      </w:r>
      <w:r>
        <w:rPr sz="14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spacing w:val="38"/>
          <w:w w:val="51"/>
          <w:sz w:val="14"/>
          <w:szCs w:val="14"/>
        </w:rPr>
        <w:t>r</w:t>
      </w:r>
      <w:r>
        <w:rPr sz="14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w w:val="84"/>
          <w:sz w:val="14"/>
          <w:szCs w:val="14"/>
        </w:rPr>
        <w:t>Lug</w:t>
      </w:r>
      <w:r>
        <w:rPr>
          <w:rFonts w:ascii="Times New Roman" w:hAnsi="Times New Roman" w:cs="Times New Roman"/>
          <w:sz w:val="14"/>
          <w:szCs w:val="14"/>
        </w:rPr>
        <w:t> </w:t>
      </w:r>
      <w:r>
        <w:rPr sz="12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w w:val="141"/>
          <w:sz w:val="12"/>
          <w:szCs w:val="12"/>
        </w:rPr>
        <w:t>string</w:t>
      </w:r>
      <w:r>
        <w:rPr>
          <w:rFonts w:ascii="Times New Roman" w:hAnsi="Times New Roman" w:cs="Times New Roman"/>
          <w:sz w:val="12"/>
          <w:szCs w:val="12"/>
        </w:rPr>
        <w:t> </w:t>
      </w:r>
    </w:p>
    <w:p>
      <w:pPr>
        <w:spacing w:after="1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tabs>
          <w:tab w:val="left" w:pos="2715"/>
        </w:tabs>
        <w:spacing w:before="0" w:after="0" w:line="170" w:lineRule="exact"/>
        <w:ind w:left="1377" w:right="-40" w:firstLine="4"/>
      </w:pPr>
      <w:r/>
      <w:r>
        <w:rPr sz="12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w w:val="146"/>
          <w:sz w:val="12"/>
          <w:szCs w:val="12"/>
        </w:rPr>
        <w:t>ttns</w:t>
      </w:r>
      <w:r>
        <w:rPr sz="12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spacing w:val="91"/>
          <w:w w:val="146"/>
          <w:sz w:val="12"/>
          <w:szCs w:val="12"/>
        </w:rPr>
        <w:t>r</w:t>
      </w:r>
      <w:r>
        <w:rPr sz="12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w w:val="108"/>
          <w:sz w:val="12"/>
          <w:szCs w:val="12"/>
        </w:rPr>
        <w:t>paTiPn</w:t>
      </w:r>
      <w:r>
        <w:rPr sz="12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spacing w:val="115"/>
          <w:w w:val="108"/>
          <w:sz w:val="12"/>
          <w:szCs w:val="12"/>
        </w:rPr>
        <w:t>T</w:t>
      </w:r>
      <w:r>
        <w:rPr sz="12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w w:val="84"/>
          <w:sz w:val="12"/>
          <w:szCs w:val="12"/>
        </w:rPr>
        <w:t>1m:	</w:t>
      </w:r>
      <w:r>
        <w:rPr sz="12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w w:val="111"/>
          <w:sz w:val="12"/>
          <w:szCs w:val="12"/>
        </w:rPr>
        <w:t>i</w:t>
      </w:r>
      <w:r>
        <w:rPr sz="12" baseline="0" dirty="0">
          <w:jc w:val="left"/>
          <w:rFonts w:ascii="ArialMT" w:hAnsi="ArialMT" w:cs="ArialMT"/>
          <w14:textFill>
            <w14:solidFill>
              <w14:srgbClr w14:val="000000">
                <w14:alpha w14:val="100000"/>
              </w14:srgbClr>
            </w14:solidFill>
          </w14:textFill>
          <w:w w:val="111"/>
          <w:sz w:val="12"/>
          <w:szCs w:val="12"/>
        </w:rPr>
        <w:t>fi</w:t>
      </w:r>
      <w:r>
        <w:rPr sz="12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w w:val="111"/>
          <w:sz w:val="12"/>
          <w:szCs w:val="12"/>
        </w:rPr>
        <w:t>T</w:t>
      </w:r>
      <w:r>
        <w:rPr>
          <w:rFonts w:ascii="Times New Roman" w:hAnsi="Times New Roman" w:cs="Times New Roman"/>
          <w:sz w:val="12"/>
          <w:szCs w:val="12"/>
        </w:rPr>
        <w:t> </w:t>
      </w:r>
      <w:r>
        <w:rPr sz="12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w w:val="101"/>
          <w:sz w:val="12"/>
          <w:szCs w:val="12"/>
        </w:rPr>
        <w:t>+=1</w:t>
      </w:r>
      <w:r>
        <w:rPr sz="12" baseline="0" dirty="0">
          <w:jc w:val="left"/>
          <w:rFonts w:ascii="ArialMT" w:hAnsi="ArialMT" w:cs="ArialMT"/>
          <w14:textFill>
            <w14:solidFill>
              <w14:srgbClr w14:val="000000">
                <w14:alpha w14:val="100000"/>
              </w14:srgbClr>
            </w14:solidFill>
          </w14:textFill>
          <w:w w:val="101"/>
          <w:sz w:val="12"/>
          <w:szCs w:val="12"/>
        </w:rPr>
        <w:t>fl</w:t>
      </w:r>
      <w:r>
        <w:rPr sz="12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w w:val="101"/>
          <w:sz w:val="12"/>
          <w:szCs w:val="12"/>
        </w:rPr>
        <w:t>fHP</w:t>
      </w:r>
      <w:r>
        <w:rPr sz="12" baseline="0" dirty="0">
          <w:jc w:val="left"/>
          <w:rFonts w:ascii="ArialMT" w:hAnsi="ArialMT" w:cs="ArialMT"/>
          <w14:textFill>
            <w14:solidFill>
              <w14:srgbClr w14:val="000000">
                <w14:alpha w14:val="100000"/>
              </w14:srgbClr>
            </w14:solidFill>
          </w14:textFill>
          <w:w w:val="101"/>
          <w:sz w:val="12"/>
          <w:szCs w:val="12"/>
        </w:rPr>
        <w:t>fi</w:t>
      </w:r>
      <w:r>
        <w:rPr sz="12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w w:val="101"/>
          <w:sz w:val="12"/>
          <w:szCs w:val="12"/>
        </w:rPr>
        <w:t>fCHI</w:t>
      </w:r>
      <w:r>
        <w:rPr>
          <w:rFonts w:ascii="Times New Roman" w:hAnsi="Times New Roman" w:cs="Times New Roman"/>
          <w:sz w:val="12"/>
          <w:szCs w:val="12"/>
        </w:rPr>
        <w:t> </w:t>
      </w:r>
      <w:r>
        <w:br w:type="textWrapping" w:clear="all"/>
      </w:r>
      <w:r>
        <w:rPr sz="10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w w:val="162"/>
          <w:sz w:val="10"/>
          <w:szCs w:val="10"/>
        </w:rPr>
        <w:t>+9dztie</w:t>
      </w:r>
      <w:r>
        <w:rPr sz="10" baseline="0" dirty="0">
          <w:jc w:val="left"/>
          <w:rFonts w:ascii="ArialMT" w:hAnsi="ArialMT" w:cs="ArialMT"/>
          <w14:textFill>
            <w14:solidFill>
              <w14:srgbClr w14:val="000000">
                <w14:alpha w14:val="100000"/>
              </w14:srgbClr>
            </w14:solidFill>
          </w14:textFill>
          <w:w w:val="162"/>
          <w:sz w:val="10"/>
          <w:szCs w:val="10"/>
        </w:rPr>
        <w:t>fi</w:t>
      </w:r>
      <w:r>
        <w:rPr sz="10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w w:val="162"/>
          <w:sz w:val="10"/>
          <w:szCs w:val="10"/>
        </w:rPr>
        <w:t>fs</w:t>
      </w:r>
      <w:r>
        <w:rPr sz="10" baseline="0" dirty="0">
          <w:jc w:val="left"/>
          <w:rFonts w:ascii="ArialMT" w:hAnsi="ArialMT" w:cs="ArialMT"/>
          <w14:textFill>
            <w14:solidFill>
              <w14:srgbClr w14:val="000000">
                <w14:alpha w14:val="100000"/>
              </w14:srgbClr>
            </w14:solidFill>
          </w14:textFill>
          <w:w w:val="162"/>
          <w:sz w:val="10"/>
          <w:szCs w:val="10"/>
        </w:rPr>
        <w:t>fi</w:t>
      </w:r>
      <w:r>
        <w:rPr sz="10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w w:val="162"/>
          <w:sz w:val="10"/>
          <w:szCs w:val="10"/>
        </w:rPr>
        <w:t>l</w:t>
      </w:r>
      <w:r>
        <w:rPr>
          <w:rFonts w:ascii="Times New Roman" w:hAnsi="Times New Roman" w:cs="Times New Roman"/>
          <w:sz w:val="10"/>
          <w:szCs w:val="1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1392" w:right="0" w:firstLine="0"/>
      </w:pPr>
      <w:r/>
      <w:r>
        <w:rPr sz="12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w w:val="113"/>
          <w:sz w:val="12"/>
          <w:szCs w:val="12"/>
        </w:rPr>
        <w:t>‘EEH'LH'EEtSEI</w:t>
      </w:r>
      <w:r>
        <w:rPr>
          <w:rFonts w:ascii="Times New Roman" w:hAnsi="Times New Roman" w:cs="Times New Roman"/>
          <w:sz w:val="12"/>
          <w:szCs w:val="12"/>
        </w:rPr>
        <w:t>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74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340" w:right="0" w:firstLine="0"/>
      </w:pPr>
      <w:r/>
      <w:r>
        <w:rPr sz="14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w w:val="135"/>
          <w:sz w:val="14"/>
          <w:szCs w:val="14"/>
        </w:rPr>
        <w:t>Doctor</w:t>
      </w:r>
      <w:r>
        <w:rPr sz="14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spacing w:val="62"/>
          <w:w w:val="135"/>
          <w:sz w:val="14"/>
          <w:szCs w:val="14"/>
        </w:rPr>
        <w:t>s</w:t>
      </w:r>
      <w:r>
        <w:rPr sz="14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w w:val="126"/>
          <w:sz w:val="14"/>
          <w:szCs w:val="14"/>
        </w:rPr>
        <w:t>Class</w:t>
      </w:r>
      <w:r>
        <w:rPr>
          <w:rFonts w:ascii="Times New Roman" w:hAnsi="Times New Roman" w:cs="Times New Roman"/>
          <w:sz w:val="14"/>
          <w:szCs w:val="14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240" w:lineRule="auto"/>
        <w:ind w:left="4" w:right="0" w:firstLine="0"/>
      </w:pPr>
      <w:r/>
      <w:r>
        <w:rPr sz="10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sz w:val="10"/>
          <w:szCs w:val="10"/>
        </w:rPr>
        <w:t>r-dl‘n</w:t>
      </w:r>
      <w:r>
        <w:rPr sz="10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spacing w:val="38"/>
          <w:sz w:val="10"/>
          <w:szCs w:val="10"/>
        </w:rPr>
        <w:t>‘</w:t>
      </w:r>
      <w:r>
        <w:rPr sz="10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w w:val="74"/>
          <w:sz w:val="10"/>
          <w:szCs w:val="10"/>
        </w:rPr>
        <w:t>TE</w:t>
      </w:r>
      <w:r>
        <w:rPr sz="10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spacing w:val="38"/>
          <w:w w:val="74"/>
          <w:sz w:val="10"/>
          <w:szCs w:val="10"/>
        </w:rPr>
        <w:t>!</w:t>
      </w:r>
      <w:r>
        <w:rPr sz="10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w w:val="138"/>
          <w:sz w:val="10"/>
          <w:szCs w:val="10"/>
        </w:rPr>
        <w:t>r</w:t>
      </w:r>
      <w:r>
        <w:rPr sz="10" baseline="0" dirty="0">
          <w:jc w:val="left"/>
          <w:rFonts w:ascii="ArialMT" w:hAnsi="ArialMT" w:cs="ArialMT"/>
          <w14:textFill>
            <w14:solidFill>
              <w14:srgbClr w14:val="000000">
                <w14:alpha w14:val="100000"/>
              </w14:srgbClr>
            </w14:solidFill>
          </w14:textFill>
          <w:w w:val="138"/>
          <w:sz w:val="10"/>
          <w:szCs w:val="10"/>
        </w:rPr>
        <w:t>fi</w:t>
      </w:r>
      <w:r>
        <w:rPr>
          <w:rFonts w:ascii="Times New Roman" w:hAnsi="Times New Roman" w:cs="Times New Roman"/>
          <w:sz w:val="10"/>
          <w:szCs w:val="10"/>
        </w:rPr>
        <w:t> </w:t>
      </w:r>
    </w:p>
    <w:p>
      <w:pPr>
        <w:spacing w:after="37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151" w:lineRule="exact"/>
        <w:ind w:left="667" w:right="1578" w:firstLine="14"/>
      </w:pPr>
      <w:r/>
      <w:r>
        <w:rPr sz="8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w w:val="126"/>
          <w:sz w:val="8"/>
          <w:szCs w:val="8"/>
        </w:rPr>
        <w:t>&lt;|-.i'</w:t>
      </w:r>
      <w:r>
        <w:rPr sz="8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spacing w:val="62"/>
          <w:w w:val="126"/>
          <w:sz w:val="8"/>
          <w:szCs w:val="8"/>
        </w:rPr>
        <w:t>_</w:t>
      </w:r>
      <w:r>
        <w:rPr sz="8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w w:val="145"/>
          <w:sz w:val="8"/>
          <w:szCs w:val="8"/>
        </w:rPr>
        <w:t>_'</w:t>
      </w:r>
      <w:r>
        <w:rPr>
          <w:rFonts w:ascii="Times New Roman" w:hAnsi="Times New Roman" w:cs="Times New Roman"/>
          <w:sz w:val="8"/>
          <w:szCs w:val="8"/>
        </w:rPr>
        <w:t> </w:t>
      </w:r>
      <w:r>
        <w:br w:type="textWrapping" w:clear="all"/>
      </w:r>
      <w:r>
        <w:rPr sz="8" baseline="0" dirty="0">
          <w:jc w:val="left"/>
          <w:rFonts w:ascii="ArialMT" w:hAnsi="ArialMT" w:cs="ArialMT"/>
          <w14:textFill>
            <w14:solidFill>
              <w14:srgbClr w14:val="000000">
                <w14:alpha w14:val="100000"/>
              </w14:srgbClr>
            </w14:solidFill>
          </w14:textFill>
          <w:w w:val="161"/>
          <w:sz w:val="8"/>
          <w:szCs w:val="8"/>
        </w:rPr>
        <w:t>fi</w:t>
      </w:r>
      <w:r>
        <w:rPr sz="8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w w:val="161"/>
          <w:sz w:val="8"/>
          <w:szCs w:val="8"/>
        </w:rPr>
        <w:t>dl’ll’E</w:t>
      </w:r>
      <w:r>
        <w:rPr sz="8" baseline="0" dirty="0">
          <w:jc w:val="left"/>
          <w:rFonts w:ascii="ArialMT" w:hAnsi="ArialMT" w:cs="ArialMT"/>
          <w14:textFill>
            <w14:solidFill>
              <w14:srgbClr w14:val="000000">
                <w14:alpha w14:val="100000"/>
              </w14:srgbClr>
            </w14:solidFill>
          </w14:textFill>
          <w:w w:val="161"/>
          <w:sz w:val="8"/>
          <w:szCs w:val="8"/>
        </w:rPr>
        <w:t>fi</w:t>
      </w:r>
      <w:r>
        <w:rPr sz="8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w w:val="161"/>
          <w:sz w:val="8"/>
          <w:szCs w:val="8"/>
        </w:rPr>
        <w:t>S:</w:t>
      </w:r>
      <w:r>
        <w:rPr>
          <w:rFonts w:ascii="Times New Roman" w:hAnsi="Times New Roman" w:cs="Times New Roman"/>
          <w:sz w:val="8"/>
          <w:szCs w:val="8"/>
        </w:rPr>
        <w:t> </w:t>
      </w:r>
      <w:r>
        <w:br w:type="textWrapping" w:clear="all"/>
      </w:r>
      <w:r>
        <w:rPr sz="8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w w:val="122"/>
          <w:sz w:val="8"/>
          <w:szCs w:val="8"/>
        </w:rPr>
        <w:t>PR'SS'M'GI’IJI</w:t>
      </w:r>
      <w:r>
        <w:rPr>
          <w:rFonts w:ascii="Times New Roman" w:hAnsi="Times New Roman" w:cs="Times New Roman"/>
          <w:sz w:val="8"/>
          <w:szCs w:val="8"/>
        </w:rPr>
        <w:t> </w:t>
      </w:r>
      <w:r>
        <w:br w:type="textWrapping" w:clear="all"/>
      </w:r>
      <w:r>
        <w:rPr sz="8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w w:val="166"/>
          <w:sz w:val="8"/>
          <w:szCs w:val="8"/>
        </w:rPr>
        <w:t>username:</w:t>
      </w:r>
      <w:r>
        <w:rPr>
          <w:rFonts w:ascii="Times New Roman" w:hAnsi="Times New Roman" w:cs="Times New Roman"/>
          <w:sz w:val="8"/>
          <w:szCs w:val="8"/>
        </w:rPr>
        <w:t> </w:t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cols w:num="3" w:space="0" w:equalWidth="0">
            <w:col w:w="3394" w:space="1124"/>
            <w:col w:w="1620" w:space="1308"/>
            <w:col w:w="2953" w:space="0"/>
          </w:cols>
          <w:docGrid w:linePitch="360"/>
        </w:sectPr>
        <w:spacing w:before="44" w:after="0" w:line="153" w:lineRule="exact"/>
        <w:ind w:left="24" w:right="1578" w:hanging="24"/>
      </w:pPr>
      <w:r/>
      <w:r>
        <w:rPr sz="12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w w:val="117"/>
          <w:sz w:val="12"/>
          <w:szCs w:val="12"/>
        </w:rPr>
        <w:t>+sddDULLulsh</w:t>
      </w:r>
      <w:r>
        <w:rPr>
          <w:rFonts w:ascii="Times New Roman" w:hAnsi="Times New Roman" w:cs="Times New Roman"/>
          <w:sz w:val="12"/>
          <w:szCs w:val="12"/>
        </w:rPr>
        <w:t> </w:t>
      </w:r>
      <w:r>
        <w:br w:type="textWrapping" w:clear="all"/>
      </w:r>
      <w:r>
        <w:rPr sz="12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w w:val="124"/>
          <w:sz w:val="12"/>
          <w:szCs w:val="12"/>
        </w:rPr>
        <w:t>-eu-LLJLLu:sT</w:t>
      </w:r>
      <w:r>
        <w:rPr>
          <w:rFonts w:ascii="Times New Roman" w:hAnsi="Times New Roman" w:cs="Times New Roman"/>
          <w:sz w:val="12"/>
          <w:szCs w:val="12"/>
        </w:rPr>
        <w:t> </w:t>
      </w:r>
      <w:r>
        <w:br w:type="textWrapping" w:clear="all"/>
      </w:r>
      <w:r>
        <w:rPr sz="12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w w:val="123"/>
          <w:sz w:val="12"/>
          <w:szCs w:val="12"/>
        </w:rPr>
        <w:t>bdulutu</w:t>
      </w:r>
      <w:r>
        <w:rPr sz="12" baseline="0" dirty="0">
          <w:jc w:val="left"/>
          <w:rFonts w:ascii="ArialMT" w:hAnsi="ArialMT" w:cs="ArialMT"/>
          <w14:textFill>
            <w14:solidFill>
              <w14:srgbClr w14:val="000000">
                <w14:alpha w14:val="100000"/>
              </w14:srgbClr>
            </w14:solidFill>
          </w14:textFill>
          <w:w w:val="123"/>
          <w:sz w:val="12"/>
          <w:szCs w:val="12"/>
        </w:rPr>
        <w:t>fl</w:t>
      </w:r>
      <w:r>
        <w:rPr sz="12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w w:val="123"/>
          <w:sz w:val="12"/>
          <w:szCs w:val="12"/>
        </w:rPr>
        <w:t>unLuv</w:t>
      </w:r>
      <w:r>
        <w:rPr>
          <w:rFonts w:ascii="Times New Roman" w:hAnsi="Times New Roman" w:cs="Times New Roman"/>
          <w:sz w:val="12"/>
          <w:szCs w:val="12"/>
        </w:rPr>
        <w:t> </w:t>
      </w:r>
    </w:p>
    <w:p>
      <w:pPr>
        <w:spacing w:after="36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docGrid w:linePitch="360"/>
        </w:sectPr>
        <w:spacing w:before="0" w:after="0" w:line="240" w:lineRule="auto"/>
        <w:ind w:left="4207" w:right="0" w:firstLine="0"/>
      </w:pPr>
      <w:r/>
      <w:r>
        <w:rPr sz="12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w w:val="128"/>
          <w:sz w:val="12"/>
          <w:szCs w:val="12"/>
        </w:rPr>
        <w:t>Clas</w:t>
      </w:r>
      <w:r>
        <w:rPr sz="12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spacing w:val="62"/>
          <w:w w:val="128"/>
          <w:sz w:val="12"/>
          <w:szCs w:val="12"/>
        </w:rPr>
        <w:t>s</w:t>
      </w:r>
      <w:r>
        <w:rPr sz="12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w w:val="136"/>
          <w:sz w:val="12"/>
          <w:szCs w:val="12"/>
        </w:rPr>
        <w:t>Diagra</w:t>
      </w:r>
      <w:r>
        <w:rPr sz="12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spacing w:val="57"/>
          <w:w w:val="136"/>
          <w:sz w:val="12"/>
          <w:szCs w:val="12"/>
        </w:rPr>
        <w:t>m</w:t>
      </w:r>
      <w:r>
        <w:rPr sz="12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w w:val="149"/>
          <w:sz w:val="12"/>
          <w:szCs w:val="12"/>
        </w:rPr>
        <w:t>o</w:t>
      </w:r>
      <w:r>
        <w:rPr sz="12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spacing w:val="52"/>
          <w:w w:val="149"/>
          <w:sz w:val="12"/>
          <w:szCs w:val="12"/>
        </w:rPr>
        <w:t>f</w:t>
      </w:r>
      <w:r>
        <w:rPr sz="12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w w:val="141"/>
          <w:sz w:val="12"/>
          <w:szCs w:val="12"/>
        </w:rPr>
        <w:t>Patien</w:t>
      </w:r>
      <w:r>
        <w:rPr sz="12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spacing w:val="62"/>
          <w:w w:val="141"/>
          <w:sz w:val="12"/>
          <w:szCs w:val="12"/>
        </w:rPr>
        <w:t>t</w:t>
      </w:r>
      <w:r>
        <w:rPr sz="12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w w:val="144"/>
          <w:sz w:val="12"/>
          <w:szCs w:val="12"/>
        </w:rPr>
        <w:t>Informatio</w:t>
      </w:r>
      <w:r>
        <w:rPr sz="12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spacing w:val="62"/>
          <w:w w:val="144"/>
          <w:sz w:val="12"/>
          <w:szCs w:val="12"/>
        </w:rPr>
        <w:t>n</w:t>
      </w:r>
      <w:r>
        <w:rPr sz="12" baseline="0" dirty="0">
          <w:jc w:val="left"/>
          <w:rFonts w:ascii="Arial" w:hAnsi="Arial" w:cs="Arial"/>
          <w14:textFill>
            <w14:solidFill>
              <w14:srgbClr w14:val="000000">
                <w14:alpha w14:val="100000"/>
              </w14:srgbClr>
            </w14:solidFill>
          </w14:textFill>
          <w:w w:val="134"/>
          <w:sz w:val="12"/>
          <w:szCs w:val="12"/>
        </w:rPr>
        <w:t>System</w:t>
      </w:r>
      <w:r>
        <w:rPr>
          <w:rFonts w:ascii="Times New Roman" w:hAnsi="Times New Roman" w:cs="Times New Roman"/>
          <w:sz w:val="12"/>
          <w:szCs w:val="12"/>
        </w:rPr>
        <w:t> </w:t>
      </w:r>
    </w:p>
    <w:p>
      <w:r>
        <w:drawing>
          <wp:anchor simplePos="0" relativeHeight="251658301" behindDoc="0" locked="0" layoutInCell="1" allowOverlap="1">
            <wp:simplePos x="0" y="0"/>
            <wp:positionH relativeFrom="page">
              <wp:posOffset>1600015</wp:posOffset>
            </wp:positionH>
            <wp:positionV relativeFrom="page">
              <wp:posOffset>2592198</wp:posOffset>
            </wp:positionV>
            <wp:extent cx="382246" cy="199413"/>
            <wp:effectExtent l="0" t="0" r="0" b="0"/>
            <wp:wrapNone/>
            <wp:docPr id="125" name="Freeform 125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78117" flipH="0" flipV="0">
                      <a:off x="1600015" y="2592198"/>
                      <a:ext cx="267946" cy="8511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240" w:lineRule="auto"/>
                          <w:ind w:left="0" w:right="0" w:firstLine="0"/>
                        </w:pPr>
                        <w:r>
                          <w:rPr sz="12" baseline="0" dirty="0">
                            <w:jc w:val="left"/>
                            <w:rFonts w:ascii="Arial" w:hAnsi="Arial" w:cs="Arial"/>
                            <w14:textFill>
                              <w14:solidFill>
                                <w14:srgbClr w14:val="000000">
                                  <w14:alpha w14:val="100000"/>
                                </w14:srgbClr>
                              </w14:solidFill>
                            </w14:textFill>
                            <w:w w:val="186"/>
                            <w:sz w:val="12"/>
                            <w:szCs w:val="12"/>
                          </w:rPr>
                          <w:t>aleg</w:t>
                        </w: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338" behindDoc="0" locked="0" layoutInCell="1" allowOverlap="1">
            <wp:simplePos x="0" y="0"/>
            <wp:positionH relativeFrom="page">
              <wp:posOffset>1313683</wp:posOffset>
            </wp:positionH>
            <wp:positionV relativeFrom="page">
              <wp:posOffset>2788787</wp:posOffset>
            </wp:positionV>
            <wp:extent cx="528895" cy="199414"/>
            <wp:effectExtent l="0" t="0" r="0" b="0"/>
            <wp:wrapNone/>
            <wp:docPr id="126" name="Freeform 12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75820" flipH="0" flipV="0">
                      <a:off x="1313683" y="2788787"/>
                      <a:ext cx="414595" cy="8511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240" w:lineRule="auto"/>
                          <w:ind w:left="0" w:right="0" w:firstLine="0"/>
                        </w:pPr>
                        <w:r>
                          <w:rPr sz="12" baseline="0" dirty="0">
                            <w:jc w:val="left"/>
                            <w:rFonts w:ascii="Arial" w:hAnsi="Arial" w:cs="Arial"/>
                            <w14:textFill>
                              <w14:solidFill>
                                <w14:srgbClr w14:val="000000">
                                  <w14:alpha w14:val="100000"/>
                                </w14:srgbClr>
                              </w14:solidFill>
                            </w14:textFill>
                            <w:w w:val="109"/>
                            <w:sz w:val="12"/>
                            <w:szCs w:val="12"/>
                          </w:rPr>
                          <w:t>nun</w:t>
                        </w:r>
                        <w:r>
                          <w:rPr sz="12" baseline="0" dirty="0">
                            <w:jc w:val="left"/>
                            <w:rFonts w:ascii="Arial" w:hAnsi="Arial" w:cs="Arial"/>
                            <w14:textFill>
                              <w14:solidFill>
                                <w14:srgbClr w14:val="000000">
                                  <w14:alpha w14:val="100000"/>
                                </w14:srgbClr>
                              </w14:solidFill>
                            </w14:textFill>
                            <w:spacing w:val="119"/>
                            <w:w w:val="109"/>
                            <w:sz w:val="12"/>
                            <w:szCs w:val="12"/>
                          </w:rPr>
                          <w:t>:</w:t>
                        </w:r>
                        <w:r>
                          <w:rPr sz="12" baseline="0" dirty="0">
                            <w:jc w:val="left"/>
                            <w:rFonts w:ascii="Arial" w:hAnsi="Arial" w:cs="Arial"/>
                            <w14:textFill>
                              <w14:solidFill>
                                <w14:srgbClr w14:val="000000">
                                  <w14:alpha w14:val="100000"/>
                                </w14:srgbClr>
                              </w14:solidFill>
                            </w14:textFill>
                            <w:w w:val="113"/>
                            <w:sz w:val="12"/>
                            <w:szCs w:val="12"/>
                          </w:rPr>
                          <w:t>Halo</w:t>
                        </w: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384" behindDoc="0" locked="0" layoutInCell="1" allowOverlap="1">
            <wp:simplePos x="0" y="0"/>
            <wp:positionH relativeFrom="page">
              <wp:posOffset>1298032</wp:posOffset>
            </wp:positionH>
            <wp:positionV relativeFrom="page">
              <wp:posOffset>4838833</wp:posOffset>
            </wp:positionV>
            <wp:extent cx="740148" cy="284754"/>
            <wp:effectExtent l="0" t="0" r="0" b="0"/>
            <wp:wrapNone/>
            <wp:docPr id="127" name="Freeform 127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36376" flipH="0" flipV="0">
                      <a:off x="1298032" y="4838833"/>
                      <a:ext cx="625848" cy="1704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820"/>
                            <w:tab w:val="left" w:pos="883"/>
                          </w:tabs>
                          <w:spacing w:before="0" w:after="0" w:line="134" w:lineRule="exact"/>
                          <w:ind w:left="1" w:right="0" w:hanging="1"/>
                        </w:pPr>
                        <w:r>
                          <w:rPr sz="12" baseline="0" dirty="0">
                            <w:jc w:val="left"/>
                            <w:rFonts w:ascii="Arial" w:hAnsi="Arial" w:cs="Arial"/>
                            <w14:textFill>
                              <w14:solidFill>
                                <w14:srgbClr w14:val="000000">
                                  <w14:alpha w14:val="100000"/>
                                </w14:srgbClr>
                              </w14:solidFill>
                            </w14:textFill>
                            <w:w w:val="104"/>
                            <w:sz w:val="12"/>
                            <w:szCs w:val="12"/>
                          </w:rPr>
                          <w:t>:Jrrr1PJ</w:t>
                        </w:r>
                        <w:r>
                          <w:rPr sz="12" baseline="0" dirty="0">
                            <w:jc w:val="left"/>
                            <w:rFonts w:ascii="Arial" w:hAnsi="Arial" w:cs="Arial"/>
                            <w14:textFill>
                              <w14:solidFill>
                                <w14:srgbClr w14:val="000000">
                                  <w14:alpha w14:val="100000"/>
                                </w14:srgbClr>
                              </w14:solidFill>
                            </w14:textFill>
                            <w:spacing w:val="43"/>
                            <w:w w:val="104"/>
                            <w:sz w:val="12"/>
                            <w:szCs w:val="12"/>
                          </w:rPr>
                          <w:t>I</w:t>
                        </w:r>
                        <w:r>
                          <w:rPr sz="12" baseline="0" dirty="0">
                            <w:jc w:val="left"/>
                            <w:rFonts w:ascii="Arial" w:hAnsi="Arial" w:cs="Arial"/>
                            <w14:textFill>
                              <w14:solidFill>
                                <w14:srgbClr w14:val="000000">
                                  <w14:alpha w14:val="100000"/>
                                </w14:srgbClr>
                              </w14:solidFill>
                            </w14:textFill>
                            <w:w w:val="131"/>
                            <w:sz w:val="12"/>
                            <w:szCs w:val="12"/>
                          </w:rPr>
                          <w:t>lent	</w:t>
                        </w:r>
                        <w:r>
                          <w:rPr sz="12" baseline="0" dirty="0">
                            <w:jc w:val="left"/>
                            <w:rFonts w:ascii="Arial" w:hAnsi="Arial" w:cs="Arial"/>
                            <w14:textFill>
                              <w14:solidFill>
                                <w14:srgbClr w14:val="000000">
                                  <w14:alpha w14:val="100000"/>
                                </w14:srgbClr>
                              </w14:solidFill>
                            </w14:textFill>
                            <w:w w:val="29"/>
                            <w:sz w:val="12"/>
                            <w:szCs w:val="12"/>
                          </w:rPr>
                          <w:t>I	</w:t>
                        </w:r>
                        <w:r>
                          <w:rPr sz="12" baseline="0" dirty="0">
                            <w:jc w:val="left"/>
                            <w:rFonts w:ascii="Arial" w:hAnsi="Arial" w:cs="Arial"/>
                            <w14:textFill>
                              <w14:solidFill>
                                <w14:srgbClr w14:val="000000">
                                  <w14:alpha w14:val="100000"/>
                                </w14:srgbClr>
                              </w14:solidFill>
                            </w14:textFill>
                            <w:w w:val="24"/>
                            <w:sz w:val="12"/>
                            <w:szCs w:val="12"/>
                          </w:rPr>
                          <w:t>:1</w:t>
                        </w: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 </w:t>
                        </w:r>
                        <w:r>
                          <w:rPr sz="12" baseline="0" dirty="0">
                            <w:jc w:val="left"/>
                            <w:rFonts w:ascii="Arial" w:hAnsi="Arial" w:cs="Arial"/>
                            <w14:textFill>
                              <w14:solidFill>
                                <w14:srgbClr w14:val="000000">
                                  <w14:alpha w14:val="100000"/>
                                </w14:srgbClr>
                              </w14:solidFill>
                            </w14:textFill>
                            <w:w w:val="119"/>
                            <w:sz w:val="12"/>
                            <w:szCs w:val="12"/>
                          </w:rPr>
                          <w:t>.I‘</w:t>
                        </w:r>
                        <w:r>
                          <w:rPr sz="12" baseline="0" dirty="0">
                            <w:jc w:val="left"/>
                            <w:rFonts w:ascii="ArialMT" w:hAnsi="ArialMT" w:cs="ArialMT"/>
                            <w14:textFill>
                              <w14:solidFill>
                                <w14:srgbClr w14:val="000000">
                                  <w14:alpha w14:val="100000"/>
                                </w14:srgbClr>
                              </w14:solidFill>
                            </w14:textFill>
                            <w:w w:val="119"/>
                            <w:sz w:val="12"/>
                            <w:szCs w:val="12"/>
                          </w:rPr>
                          <w:t>fl</w:t>
                        </w:r>
                        <w:r>
                          <w:rPr sz="12" baseline="0" dirty="0">
                            <w:jc w:val="left"/>
                            <w:rFonts w:ascii="Arial" w:hAnsi="Arial" w:cs="Arial"/>
                            <w14:textFill>
                              <w14:solidFill>
                                <w14:srgbClr w14:val="000000">
                                  <w14:alpha w14:val="100000"/>
                                </w14:srgbClr>
                              </w14:solidFill>
                            </w14:textFill>
                            <w:w w:val="119"/>
                            <w:sz w:val="12"/>
                            <w:szCs w:val="12"/>
                          </w:rPr>
                          <w:t>17F'aT1r-n</w:t>
                        </w:r>
                        <w:r>
                          <w:rPr sz="12" baseline="0" dirty="0">
                            <w:jc w:val="left"/>
                            <w:rFonts w:ascii="ArialMT" w:hAnsi="ArialMT" w:cs="ArialMT"/>
                            <w14:textFill>
                              <w14:solidFill>
                                <w14:srgbClr w14:val="000000">
                                  <w14:alpha w14:val="100000"/>
                                </w14:srgbClr>
                              </w14:solidFill>
                            </w14:textFill>
                            <w:w w:val="119"/>
                            <w:sz w:val="12"/>
                            <w:szCs w:val="12"/>
                          </w:rPr>
                          <w:t>fl</w:t>
                        </w:r>
                        <w:r>
                          <w:rPr sz="12" baseline="0" dirty="0">
                            <w:jc w:val="left"/>
                            <w:rFonts w:ascii="Arial" w:hAnsi="Arial" w:cs="Arial"/>
                            <w14:textFill>
                              <w14:solidFill>
                                <w14:srgbClr w14:val="000000">
                                  <w14:alpha w14:val="100000"/>
                                </w14:srgbClr>
                              </w14:solidFill>
                            </w14:textFill>
                            <w:w w:val="119"/>
                            <w:sz w:val="12"/>
                            <w:szCs w:val="12"/>
                          </w:rPr>
                          <w:t>;</w:t>
                        </w: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404" behindDoc="0" locked="0" layoutInCell="1" allowOverlap="1">
            <wp:simplePos x="0" y="0"/>
            <wp:positionH relativeFrom="page">
              <wp:posOffset>3181394</wp:posOffset>
            </wp:positionH>
            <wp:positionV relativeFrom="page">
              <wp:posOffset>3945516</wp:posOffset>
            </wp:positionV>
            <wp:extent cx="423941" cy="294239"/>
            <wp:effectExtent l="0" t="0" r="0" b="0"/>
            <wp:wrapNone/>
            <wp:docPr id="128" name="Freeform 128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68065" flipH="0" flipV="0">
                      <a:off x="3181394" y="3945516"/>
                      <a:ext cx="309641" cy="17993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153" w:lineRule="exact"/>
                          <w:ind w:left="12" w:right="0" w:hanging="12"/>
                          <w:jc w:val="both"/>
                        </w:pPr>
                        <w:r>
                          <w:rPr sz="12" baseline="0" dirty="0">
                            <w:jc w:val="left"/>
                            <w:rFonts w:ascii="Arial" w:hAnsi="Arial" w:cs="Arial"/>
                            <w14:textFill>
                              <w14:solidFill>
                                <w14:srgbClr w14:val="000000">
                                  <w14:alpha w14:val="100000"/>
                                </w14:srgbClr>
                              </w14:solidFill>
                            </w14:textFill>
                            <w:w w:val="107"/>
                            <w:sz w:val="12"/>
                            <w:szCs w:val="12"/>
                          </w:rPr>
                          <w:t>-H="yul‘.</w:t>
                        </w: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 </w:t>
                        </w:r>
                        <w:r>
                          <w:rPr sz="10" baseline="0" dirty="0">
                            <w:jc w:val="left"/>
                            <w:rFonts w:ascii="Arial" w:hAnsi="Arial" w:cs="Arial"/>
                            <w14:textFill>
                              <w14:solidFill>
                                <w14:srgbClr w14:val="000000">
                                  <w14:alpha w14:val="100000"/>
                                </w14:srgbClr>
                              </w14:solidFill>
                            </w14:textFill>
                            <w:w w:val="131"/>
                            <w:sz w:val="10"/>
                            <w:szCs w:val="10"/>
                          </w:rPr>
                          <w:t>—xepuli</w:t>
                        </w:r>
                        <w:r>
                          <w:rPr>
                            <w:rFonts w:ascii="Times New Roman" w:hAnsi="Times New Roman" w:cs="Times New Roman"/>
                            <w:sz w:val="10"/>
                            <w:szCs w:val="10"/>
                          </w:rPr>
                          <w:t>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425" behindDoc="0" locked="0" layoutInCell="1" allowOverlap="1">
            <wp:simplePos x="0" y="0"/>
            <wp:positionH relativeFrom="page">
              <wp:posOffset>6211853</wp:posOffset>
            </wp:positionH>
            <wp:positionV relativeFrom="page">
              <wp:posOffset>3194176</wp:posOffset>
            </wp:positionV>
            <wp:extent cx="995265" cy="199415"/>
            <wp:effectExtent l="0" t="0" r="0" b="0"/>
            <wp:wrapNone/>
            <wp:docPr id="129" name="Freeform 129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35684" flipH="0" flipV="0">
                      <a:off x="6211853" y="3194176"/>
                      <a:ext cx="880965" cy="85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964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sz="12" baseline="0" dirty="0">
                            <w:jc w:val="left"/>
                            <w:rFonts w:ascii="Arial" w:hAnsi="Arial" w:cs="Arial"/>
                            <w14:textFill>
                              <w14:solidFill>
                                <w14:srgbClr w14:val="000000">
                                  <w14:alpha w14:val="100000"/>
                                </w14:srgbClr>
                              </w14:solidFill>
                            </w14:textFill>
                            <w:w w:val="152"/>
                            <w:sz w:val="12"/>
                            <w:szCs w:val="12"/>
                          </w:rPr>
                          <w:t>n</w:t>
                        </w:r>
                        <w:r>
                          <w:rPr sz="12" baseline="0" dirty="0">
                            <w:jc w:val="left"/>
                            <w:rFonts w:ascii="ArialMT" w:hAnsi="ArialMT" w:cs="ArialMT"/>
                            <w14:textFill>
                              <w14:solidFill>
                                <w14:srgbClr w14:val="000000">
                                  <w14:alpha w14:val="100000"/>
                                </w14:srgbClr>
                              </w14:solidFill>
                            </w14:textFill>
                            <w:w w:val="152"/>
                            <w:sz w:val="12"/>
                            <w:szCs w:val="12"/>
                          </w:rPr>
                          <w:t>fi</w:t>
                        </w:r>
                        <w:r>
                          <w:rPr sz="12" baseline="0" dirty="0">
                            <w:jc w:val="left"/>
                            <w:rFonts w:ascii="Arial" w:hAnsi="Arial" w:cs="Arial"/>
                            <w14:textFill>
                              <w14:solidFill>
                                <w14:srgbClr w14:val="000000">
                                  <w14:alpha w14:val="100000"/>
                                </w14:srgbClr>
                              </w14:solidFill>
                            </w14:textFill>
                            <w:w w:val="152"/>
                            <w:sz w:val="12"/>
                            <w:szCs w:val="12"/>
                          </w:rPr>
                          <w:t>srrlp'.\	</w:t>
                        </w:r>
                        <w:r>
                          <w:rPr sz="12" baseline="0" dirty="0">
                            <w:jc w:val="left"/>
                            <w:rFonts w:ascii="Arial" w:hAnsi="Arial" w:cs="Arial"/>
                            <w14:textFill>
                              <w14:solidFill>
                                <w14:srgbClr w14:val="000000">
                                  <w14:alpha w14:val="100000"/>
                                </w14:srgbClr>
                              </w14:solidFill>
                            </w14:textFill>
                            <w:w w:val="122"/>
                            <w:sz w:val="12"/>
                            <w:szCs w:val="12"/>
                          </w:rPr>
                          <w:t>*IF1H}</w:t>
                        </w: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466" behindDoc="0" locked="0" layoutInCell="1" allowOverlap="1">
            <wp:simplePos x="0" y="0"/>
            <wp:positionH relativeFrom="page">
              <wp:posOffset>5056823</wp:posOffset>
            </wp:positionH>
            <wp:positionV relativeFrom="page">
              <wp:posOffset>4451476</wp:posOffset>
            </wp:positionV>
            <wp:extent cx="470862" cy="199415"/>
            <wp:effectExtent l="0" t="0" r="0" b="0"/>
            <wp:wrapNone/>
            <wp:docPr id="130" name="Freeform 130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58759" flipH="0" flipV="0">
                      <a:off x="5056823" y="4451476"/>
                      <a:ext cx="356562" cy="8511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240" w:lineRule="auto"/>
                          <w:ind w:left="0" w:right="0" w:firstLine="0"/>
                        </w:pPr>
                        <w:r>
                          <w:rPr sz="12" baseline="0" dirty="0">
                            <w:jc w:val="left"/>
                            <w:rFonts w:ascii="Arial" w:hAnsi="Arial" w:cs="Arial"/>
                            <w14:textFill>
                              <w14:solidFill>
                                <w14:srgbClr w14:val="000000">
                                  <w14:alpha w14:val="100000"/>
                                </w14:srgbClr>
                              </w14:solidFill>
                            </w14:textFill>
                            <w:w w:val="140"/>
                            <w:sz w:val="12"/>
                            <w:szCs w:val="12"/>
                          </w:rPr>
                          <w:t>.uurinrs</w:t>
                        </w: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473" behindDoc="0" locked="0" layoutInCell="1" allowOverlap="1">
            <wp:simplePos x="0" y="0"/>
            <wp:positionH relativeFrom="page">
              <wp:posOffset>5480200</wp:posOffset>
            </wp:positionH>
            <wp:positionV relativeFrom="page">
              <wp:posOffset>4360034</wp:posOffset>
            </wp:positionV>
            <wp:extent cx="413035" cy="199414"/>
            <wp:effectExtent l="0" t="0" r="0" b="0"/>
            <wp:wrapNone/>
            <wp:docPr id="131" name="Freeform 131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70148" flipH="0" flipV="0">
                      <a:off x="5480200" y="4360034"/>
                      <a:ext cx="298735" cy="8511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240" w:lineRule="auto"/>
                          <w:ind w:left="0" w:right="0" w:firstLine="0"/>
                        </w:pPr>
                        <w:r>
                          <w:rPr sz="12" baseline="0" dirty="0">
                            <w:jc w:val="left"/>
                            <w:rFonts w:ascii="Arial" w:hAnsi="Arial" w:cs="Arial"/>
                            <w14:textFill>
                              <w14:solidFill>
                                <w14:srgbClr w14:val="000000">
                                  <w14:alpha w14:val="100000"/>
                                </w14:srgbClr>
                              </w14:solidFill>
                            </w14:textFill>
                            <w:w w:val="106"/>
                            <w:sz w:val="12"/>
                            <w:szCs w:val="12"/>
                          </w:rPr>
                          <w:t>1n</w:t>
                        </w:r>
                        <w:r>
                          <w:rPr sz="12" baseline="0" dirty="0">
                            <w:jc w:val="left"/>
                            <w:rFonts w:ascii="Arial" w:hAnsi="Arial" w:cs="Arial"/>
                            <w14:textFill>
                              <w14:solidFill>
                                <w14:srgbClr w14:val="000000">
                                  <w14:alpha w14:val="100000"/>
                                </w14:srgbClr>
                              </w14:solidFill>
                            </w14:textFill>
                            <w:spacing w:val="115"/>
                            <w:w w:val="106"/>
                            <w:sz w:val="12"/>
                            <w:szCs w:val="12"/>
                          </w:rPr>
                          <w:t>:</w:t>
                        </w:r>
                        <w:r>
                          <w:rPr sz="12" baseline="0" dirty="0">
                            <w:jc w:val="left"/>
                            <w:rFonts w:ascii="Arial" w:hAnsi="Arial" w:cs="Arial"/>
                            <w14:textFill>
                              <w14:solidFill>
                                <w14:srgbClr w14:val="000000">
                                  <w14:alpha w14:val="100000"/>
                                </w14:srgbClr>
                              </w14:solidFill>
                            </w14:textFill>
                            <w:w w:val="107"/>
                            <w:sz w:val="12"/>
                            <w:szCs w:val="12"/>
                          </w:rPr>
                          <w:t>1n:</w:t>
                        </w: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471" behindDoc="0" locked="0" layoutInCell="1" allowOverlap="1">
            <wp:simplePos x="0" y="0"/>
            <wp:positionH relativeFrom="page">
              <wp:posOffset>5045998</wp:posOffset>
            </wp:positionH>
            <wp:positionV relativeFrom="page">
              <wp:posOffset>4744097</wp:posOffset>
            </wp:positionV>
            <wp:extent cx="483310" cy="394459"/>
            <wp:effectExtent l="0" t="0" r="0" b="0"/>
            <wp:wrapNone/>
            <wp:docPr id="132" name="Freeform 132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57290" flipH="0" flipV="0">
                      <a:off x="5045998" y="4744097"/>
                      <a:ext cx="369010" cy="28015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153" w:lineRule="exact"/>
                          <w:ind w:left="2" w:right="0" w:hanging="2"/>
                          <w:jc w:val="both"/>
                        </w:pPr>
                        <w:r>
                          <w:rPr sz="12" baseline="0" dirty="0">
                            <w:jc w:val="left"/>
                            <w:rFonts w:ascii="Arial" w:hAnsi="Arial" w:cs="Arial"/>
                            <w14:textFill>
                              <w14:solidFill>
                                <w14:srgbClr w14:val="000000">
                                  <w14:alpha w14:val="100000"/>
                                </w14:srgbClr>
                              </w14:solidFill>
                            </w14:textFill>
                            <w:w w:val="124"/>
                            <w:sz w:val="12"/>
                            <w:szCs w:val="12"/>
                          </w:rPr>
                          <w:t>+doctars</w:t>
                        </w: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 </w:t>
                        </w:r>
                        <w:r>
                          <w:rPr sz="12" baseline="0" dirty="0">
                            <w:jc w:val="left"/>
                            <w:rFonts w:ascii="Arial" w:hAnsi="Arial" w:cs="Arial"/>
                            <w14:textFill>
                              <w14:solidFill>
                                <w14:srgbClr w14:val="000000">
                                  <w14:alpha w14:val="100000"/>
                                </w14:srgbClr>
                              </w14:solidFill>
                            </w14:textFill>
                            <w:w w:val="126"/>
                            <w:sz w:val="12"/>
                            <w:szCs w:val="12"/>
                          </w:rPr>
                          <w:t>+Jnctors</w:t>
                        </w: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 </w:t>
                        </w:r>
                        <w:r>
                          <w:rPr sz="12" baseline="0" dirty="0">
                            <w:jc w:val="left"/>
                            <w:rFonts w:ascii="Arial" w:hAnsi="Arial" w:cs="Arial"/>
                            <w14:textFill>
                              <w14:solidFill>
                                <w14:srgbClr w14:val="000000">
                                  <w14:alpha w14:val="100000"/>
                                </w14:srgbClr>
                              </w14:solidFill>
                            </w14:textFill>
                            <w:w w:val="118"/>
                            <w:sz w:val="12"/>
                            <w:szCs w:val="12"/>
                          </w:rPr>
                          <w:t>+Goctors</w:t>
                        </w: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442" behindDoc="0" locked="0" layoutInCell="1" allowOverlap="1">
            <wp:simplePos x="0" y="0"/>
            <wp:positionH relativeFrom="page">
              <wp:posOffset>5934542</wp:posOffset>
            </wp:positionH>
            <wp:positionV relativeFrom="page">
              <wp:posOffset>3604133</wp:posOffset>
            </wp:positionV>
            <wp:extent cx="693371" cy="199414"/>
            <wp:effectExtent l="0" t="0" r="0" b="0"/>
            <wp:wrapNone/>
            <wp:docPr id="133" name="Freeform 133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36185" flipH="0" flipV="0">
                      <a:off x="5934542" y="3604133"/>
                      <a:ext cx="579071" cy="8511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240" w:lineRule="auto"/>
                          <w:ind w:left="0" w:right="0" w:firstLine="0"/>
                        </w:pPr>
                        <w:r>
                          <w:rPr sz="12" baseline="0" dirty="0">
                            <w:jc w:val="left"/>
                            <w:rFonts w:ascii="Arial" w:hAnsi="Arial" w:cs="Arial"/>
                            <w14:textFill>
                              <w14:solidFill>
                                <w14:srgbClr w14:val="000000">
                                  <w14:alpha w14:val="100000"/>
                                </w14:srgbClr>
                              </w14:solidFill>
                            </w14:textFill>
                            <w:w w:val="128"/>
                            <w:sz w:val="12"/>
                            <w:szCs w:val="12"/>
                          </w:rPr>
                          <w:t>+19lete¥estsl</w:t>
                        </w: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421" behindDoc="0" locked="0" layoutInCell="1" allowOverlap="1">
            <wp:simplePos x="0" y="0"/>
            <wp:positionH relativeFrom="page">
              <wp:posOffset>6162344</wp:posOffset>
            </wp:positionH>
            <wp:positionV relativeFrom="page">
              <wp:posOffset>3090551</wp:posOffset>
            </wp:positionV>
            <wp:extent cx="718173" cy="199413"/>
            <wp:effectExtent l="0" t="0" r="0" b="0"/>
            <wp:wrapNone/>
            <wp:docPr id="134" name="Freeform 134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-52083" flipH="0" flipV="0">
                      <a:off x="6162344" y="3090551"/>
                      <a:ext cx="603873" cy="8511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tabs>
                            <w:tab w:val="left" w:pos="398"/>
                          </w:tabs>
                          <w:spacing w:before="0" w:after="0" w:line="240" w:lineRule="auto"/>
                          <w:ind w:left="0" w:right="0" w:firstLine="0"/>
                        </w:pPr>
                        <w:r>
                          <w:rPr sz="12" baseline="0" dirty="0">
                            <w:jc w:val="left"/>
                            <w:rFonts w:ascii="Arial" w:hAnsi="Arial" w:cs="Arial"/>
                            <w14:textFill>
                              <w14:solidFill>
                                <w14:srgbClr w14:val="000000">
                                  <w14:alpha w14:val="100000"/>
                                </w14:srgbClr>
                              </w14:solidFill>
                            </w14:textFill>
                            <w:w w:val="22"/>
                            <w:sz w:val="12"/>
                            <w:szCs w:val="12"/>
                          </w:rPr>
                          <w:t>_	</w:t>
                        </w:r>
                        <w:r>
                          <w:rPr sz="12" baseline="0" dirty="0">
                            <w:jc w:val="left"/>
                            <w:rFonts w:ascii="Arial" w:hAnsi="Arial" w:cs="Arial"/>
                            <w14:textFill>
                              <w14:solidFill>
                                <w14:srgbClr w14:val="000000">
                                  <w14:alpha w14:val="100000"/>
                                </w14:srgbClr>
                              </w14:solidFill>
                            </w14:textFill>
                            <w:spacing w:val="115"/>
                            <w:w w:val="43"/>
                            <w:sz w:val="12"/>
                            <w:szCs w:val="12"/>
                          </w:rPr>
                          <w:t>.</w:t>
                        </w:r>
                        <w:r>
                          <w:rPr sz="12" baseline="0" dirty="0">
                            <w:jc w:val="left"/>
                            <w:rFonts w:ascii="Arial" w:hAnsi="Arial" w:cs="Arial"/>
                            <w14:textFill>
                              <w14:solidFill>
                                <w14:srgbClr w14:val="000000">
                                  <w14:alpha w14:val="100000"/>
                                </w14:srgbClr>
                              </w14:solidFill>
                            </w14:textFill>
                            <w:w w:val="113"/>
                            <w:sz w:val="12"/>
                            <w:szCs w:val="12"/>
                          </w:rPr>
                          <w:t>51r1ng</w:t>
                        </w: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80" behindDoc="0" locked="0" layoutInCell="1" allowOverlap="1">
            <wp:simplePos x="0" y="0"/>
            <wp:positionH relativeFrom="page">
              <wp:posOffset>1824811</wp:posOffset>
            </wp:positionH>
            <wp:positionV relativeFrom="page">
              <wp:posOffset>1711324</wp:posOffset>
            </wp:positionV>
            <wp:extent cx="694445" cy="394539"/>
            <wp:effectExtent l="0" t="0" r="0" b="0"/>
            <wp:wrapNone/>
            <wp:docPr id="135" name="Freeform 135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36185" flipH="0" flipV="0">
                      <a:off x="1824811" y="1711324"/>
                      <a:ext cx="580145" cy="28023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153" w:lineRule="exact"/>
                          <w:ind w:left="1" w:right="0" w:hanging="1"/>
                          <w:jc w:val="both"/>
                        </w:pPr>
                        <w:r>
                          <w:rPr sz="12" baseline="0" dirty="0">
                            <w:jc w:val="left"/>
                            <w:rFonts w:ascii="Arial" w:hAnsi="Arial" w:cs="Arial"/>
                            <w14:textFill>
                              <w14:solidFill>
                                <w14:srgbClr w14:val="000000">
                                  <w14:alpha w14:val="100000"/>
                                </w14:srgbClr>
                              </w14:solidFill>
                            </w14:textFill>
                            <w:w w:val="124"/>
                            <w:sz w:val="12"/>
                            <w:szCs w:val="12"/>
                          </w:rPr>
                          <w:t>AUeIeieP01:'-</w:t>
                        </w: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 </w:t>
                        </w:r>
                        <w:r>
                          <w:rPr sz="10" baseline="0" dirty="0">
                            <w:jc w:val="left"/>
                            <w:rFonts w:ascii="Arial" w:hAnsi="Arial" w:cs="Arial"/>
                            <w14:textFill>
                              <w14:solidFill>
                                <w14:srgbClr w14:val="000000">
                                  <w14:alpha w14:val="100000"/>
                                </w14:srgbClr>
                              </w14:solidFill>
                            </w14:textFill>
                            <w:w w:val="205"/>
                            <w:sz w:val="10"/>
                            <w:szCs w:val="10"/>
                          </w:rPr>
                          <w:t>ApCUtvclf</w:t>
                        </w:r>
                        <w:r>
                          <w:rPr>
                            <w:rFonts w:ascii="Times New Roman" w:hAnsi="Times New Roman" w:cs="Times New Roman"/>
                            <w:sz w:val="10"/>
                            <w:szCs w:val="10"/>
                          </w:rPr>
                          <w:t> </w:t>
                        </w:r>
                        <w:r>
                          <w:rPr sz="12" baseline="0" dirty="0">
                            <w:jc w:val="left"/>
                            <w:rFonts w:ascii="Arial" w:hAnsi="Arial" w:cs="Arial"/>
                            <w14:textFill>
                              <w14:solidFill>
                                <w14:srgbClr w14:val="000000">
                                  <w14:alpha w14:val="100000"/>
                                </w14:srgbClr>
                              </w14:solidFill>
                            </w14:textFill>
                            <w:w w:val="111"/>
                            <w:sz w:val="12"/>
                            <w:szCs w:val="12"/>
                          </w:rPr>
                          <w:t>.n531gnRou3H</w:t>
                        </w:r>
                        <w:r>
                          <w:rPr>
                            <w:rFonts w:ascii="Times New Roman" w:hAnsi="Times New Roman" w:cs="Times New Roman"/>
                            <w:sz w:val="12"/>
                            <w:szCs w:val="12"/>
                          </w:rPr>
                          <w:t>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391" behindDoc="0" locked="0" layoutInCell="1" allowOverlap="1">
            <wp:simplePos x="0" y="0"/>
            <wp:positionH relativeFrom="page">
              <wp:posOffset>1295535</wp:posOffset>
            </wp:positionH>
            <wp:positionV relativeFrom="page">
              <wp:posOffset>5132006</wp:posOffset>
            </wp:positionV>
            <wp:extent cx="833531" cy="185229"/>
            <wp:effectExtent l="0" t="0" r="0" b="0"/>
            <wp:wrapNone/>
            <wp:docPr id="136" name="Freeform 136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43697" flipH="0" flipV="0">
                      <a:off x="1295535" y="5132006"/>
                      <a:ext cx="719231" cy="7092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240" w:lineRule="auto"/>
                          <w:ind w:left="0" w:right="0" w:firstLine="0"/>
                        </w:pPr>
                        <w:r>
                          <w:rPr sz="10" baseline="0" dirty="0">
                            <w:jc w:val="left"/>
                            <w:rFonts w:ascii="Arial" w:hAnsi="Arial" w:cs="Arial"/>
                            <w14:textFill>
                              <w14:solidFill>
                                <w14:srgbClr w14:val="000000">
                                  <w14:alpha w14:val="100000"/>
                                </w14:srgbClr>
                              </w14:solidFill>
                            </w14:textFill>
                            <w:w w:val="176"/>
                            <w:sz w:val="10"/>
                            <w:szCs w:val="10"/>
                          </w:rPr>
                          <w:t>w§</w:t>
                        </w:r>
                        <w:r>
                          <w:rPr sz="10" baseline="0" dirty="0">
                            <w:jc w:val="left"/>
                            <w:rFonts w:ascii="ArialMT" w:hAnsi="ArialMT" w:cs="ArialMT"/>
                            <w14:textFill>
                              <w14:solidFill>
                                <w14:srgbClr w14:val="000000">
                                  <w14:alpha w14:val="100000"/>
                                </w14:srgbClr>
                              </w14:solidFill>
                            </w14:textFill>
                            <w:w w:val="176"/>
                            <w:sz w:val="10"/>
                            <w:szCs w:val="10"/>
                          </w:rPr>
                          <w:t>fi</w:t>
                        </w:r>
                        <w:r>
                          <w:rPr sz="10" baseline="0" dirty="0">
                            <w:jc w:val="left"/>
                            <w:rFonts w:ascii="Arial" w:hAnsi="Arial" w:cs="Arial"/>
                            <w14:textFill>
                              <w14:solidFill>
                                <w14:srgbClr w14:val="000000">
                                  <w14:alpha w14:val="100000"/>
                                </w14:srgbClr>
                              </w14:solidFill>
                            </w14:textFill>
                            <w:w w:val="176"/>
                            <w:sz w:val="10"/>
                            <w:szCs w:val="10"/>
                          </w:rPr>
                          <w:t>1'7h"’fi</w:t>
                        </w:r>
                        <w:r>
                          <w:rPr sz="10" baseline="0" dirty="0">
                            <w:jc w:val="left"/>
                            <w:rFonts w:ascii="ArialMT" w:hAnsi="ArialMT" w:cs="ArialMT"/>
                            <w14:textFill>
                              <w14:solidFill>
                                <w14:srgbClr w14:val="000000">
                                  <w14:alpha w14:val="100000"/>
                                </w14:srgbClr>
                              </w14:solidFill>
                            </w14:textFill>
                            <w:w w:val="176"/>
                            <w:sz w:val="10"/>
                            <w:szCs w:val="10"/>
                          </w:rPr>
                          <w:t>fifi</w:t>
                        </w:r>
                        <w:r>
                          <w:rPr sz="10" baseline="0" dirty="0">
                            <w:jc w:val="left"/>
                            <w:rFonts w:ascii="Arial" w:hAnsi="Arial" w:cs="Arial"/>
                            <w14:textFill>
                              <w14:solidFill>
                                <w14:srgbClr w14:val="000000">
                                  <w14:alpha w14:val="100000"/>
                                </w14:srgbClr>
                              </w14:solidFill>
                            </w14:textFill>
                            <w:w w:val="176"/>
                            <w:sz w:val="10"/>
                            <w:szCs w:val="10"/>
                          </w:rPr>
                          <w:t>fii</w:t>
                        </w:r>
                        <w:r>
                          <w:rPr>
                            <w:rFonts w:ascii="Times New Roman" w:hAnsi="Times New Roman" w:cs="Times New Roman"/>
                            <w:sz w:val="10"/>
                            <w:szCs w:val="10"/>
                          </w:rPr>
                          <w:t>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362" behindDoc="0" locked="0" layoutInCell="1" allowOverlap="1">
            <wp:simplePos x="0" y="0"/>
            <wp:positionH relativeFrom="page">
              <wp:posOffset>1835849</wp:posOffset>
            </wp:positionH>
            <wp:positionV relativeFrom="page">
              <wp:posOffset>4420267</wp:posOffset>
            </wp:positionV>
            <wp:extent cx="195470" cy="185228"/>
            <wp:effectExtent l="0" t="0" r="0" b="0"/>
            <wp:wrapNone/>
            <wp:docPr id="137" name="Freeform 137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254183" flipH="0" flipV="0">
                      <a:off x="1835849" y="4420267"/>
                      <a:ext cx="81170" cy="70928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240" w:lineRule="auto"/>
                          <w:ind w:left="0" w:right="0" w:firstLine="0"/>
                        </w:pPr>
                        <w:r>
                          <w:rPr sz="10" baseline="0" dirty="0">
                            <w:jc w:val="left"/>
                            <w:rFonts w:ascii="Arial" w:hAnsi="Arial" w:cs="Arial"/>
                            <w14:textFill>
                              <w14:solidFill>
                                <w14:srgbClr w14:val="000000">
                                  <w14:alpha w14:val="100000"/>
                                </w14:srgbClr>
                              </w14:solidFill>
                            </w14:textFill>
                            <w:w w:val="73"/>
                            <w:sz w:val="10"/>
                            <w:szCs w:val="10"/>
                          </w:rPr>
                          <w:t>..—'</w:t>
                        </w:r>
                        <w:r>
                          <w:rPr>
                            <w:rFonts w:ascii="Times New Roman" w:hAnsi="Times New Roman" w:cs="Times New Roman"/>
                            <w:sz w:val="10"/>
                            <w:szCs w:val="10"/>
                          </w:rPr>
                          <w:t>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  <w:drawing>
          <wp:anchor simplePos="0" relativeHeight="251658296" behindDoc="0" locked="0" layoutInCell="1" allowOverlap="1">
            <wp:simplePos x="0" y="0"/>
            <wp:positionH relativeFrom="page">
              <wp:posOffset>1036163</wp:posOffset>
            </wp:positionH>
            <wp:positionV relativeFrom="page">
              <wp:posOffset>2615174</wp:posOffset>
            </wp:positionV>
            <wp:extent cx="318652" cy="171042"/>
            <wp:effectExtent l="0" t="0" r="0" b="0"/>
            <wp:wrapNone/>
            <wp:docPr id="138" name="Freeform 138"/>
            <wp:cNvGraphicFramePr/>
            <a:graphic>
              <a:graphicData uri="http://schemas.microsoft.com/office/word/2010/wordprocessingShape">
                <wps:wsp>
                  <wps:cNvSpPr/>
                  <wps:spPr>
                    <a:xfrm rot="102588" flipH="0" flipV="0">
                      <a:off x="1036163" y="2615174"/>
                      <a:ext cx="204352" cy="5674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/>
                    </a:custGeom>
                    <a:noFill/>
                    <a:ln w="12700" cap="flat" cmpd="sng">
                      <a:solidFill>
                        <a:srgbClr val="FF0000">
                          <a:alpha val="100000"/>
                        </a:srgbClr>
                      </a:solidFill>
                      <a:miter lim="127000"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txbx>
                    <w:txbxContent>
                      <w:spAutoFit/>
                      <w:p>
                        <w:pPr>
                          <w:rPr>
                            <w:rFonts w:ascii="Times New Roman" w:hAnsi="Times New Roman" w:cs="Times New Roman"/>
                            <w:color w:val="010302"/>
                          </w:rPr>
                          <w:spacing w:before="0" w:after="0" w:line="240" w:lineRule="auto"/>
                          <w:ind w:left="0" w:right="0" w:firstLine="0"/>
                        </w:pPr>
                        <w:r>
                          <w:rPr sz="8" baseline="0" dirty="0">
                            <w:jc w:val="left"/>
                            <w:rFonts w:ascii="Arial" w:hAnsi="Arial" w:cs="Arial"/>
                            <w14:textFill>
                              <w14:solidFill>
                                <w14:srgbClr w14:val="000000">
                                  <w14:alpha w14:val="100000"/>
                                </w14:srgbClr>
                              </w14:solidFill>
                            </w14:textFill>
                            <w:w w:val="139"/>
                            <w:sz w:val="8"/>
                            <w:szCs w:val="8"/>
                          </w:rPr>
                          <w:t>LUBE!</w:t>
                        </w:r>
                        <w:r>
                          <w:rPr>
                            <w:rFonts w:ascii="Times New Roman" w:hAnsi="Times New Roman" w:cs="Times New Roman"/>
                            <w:sz w:val="8"/>
                            <w:szCs w:val="8"/>
                          </w:rPr>
                          <w:t> </w:t>
                        </w:r>
                      </w:p>
                    </w:txbxContent>
                  </wps:txbx>
                  <wps:bodyPr wrap="square" lIns="0" tIns="0" rIns="0" bIns="0"/>
                </wps:wsp>
              </a:graphicData>
            </a:graphic>
          </wp:anchor>
        </w:drawing>
      </w:r>
    </w:p>
    <w:sectPr>
      <w:type w:val="continuous"/>
      <w:pgSz w:w="12250" w:h="15850"/>
      <w:pgMar w:top="500" w:right="500" w:bottom="400" w:left="5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MT">
    <w:panose1 w:val="02000603000000000000"/>
    <w:charset w:val="00"/>
    <w:family w:val="auto"/>
    <w:pitch w:val="variable"/>
    <w:sig w:usb0="80000000" w:usb1="00000000" w:usb2="00000000" w:usb3="00000000" w:csb0="00000000" w:csb1="00000000"/>
    <w:embedRegular r:id="rId1" w:fontKey="{FCE92E0C-679F-4846-9E14-7EAD245670A6}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writeProtection w:recommended="1" w:cryptProviderType="rsaAES" w:cryptAlgorithmClass="hash" w:cryptAlgorithmType="typeAny" w:cryptAlgorithmSid="14" w:cryptSpinCount="100000" w:salt="qBTZwsIAJBvlDelU4YFW0A==" w:hash="02K2abNVJPeoeOlrNYUfHj5d9YvT1YhR4HLvl+uAxg6Sr6EFwwET6PSiHbY/dX8+7nytfVaE9T17neQX14HPSA=="/>
  <w:documentProtection w:edit="readOnly" w:enforcement="1" w:cryptProviderType="rsaAES" w:cryptAlgorithmClass="hash" w:cryptAlgorithmType="typeAny" w:cryptAlgorithmSid="14" w:cryptSpinCount="100000" w:salt="qBTZwsIAJBvlDelU4YFW0A==" w:hash="02K2abNVJPeoeOlrNYUfHj5d9YvT1YhR4HLvl+uAxg6Sr6EFwwET6PSiHbY/dX8+7nytfVaE9T17neQX14HPSA=="/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159"/>
      <w:ind w:left="511"/>
    </w:pPr>
    <w:rPr>
      <w:rFonts w:ascii="Algerian" w:hAnsi="Algerian" w:eastAsia="Algeri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  <w:style w:type="table" w:styleId="TableGrid">
    <w:name w:val="Table Grid"/>
    <w:basedOn w:val="TableNormal"/>
    <w:uiPriority w:val="59"/>
    <w:rsid w:val="00D96C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112" Type="http://schemas.openxmlformats.org/officeDocument/2006/relationships/image" Target="media/image112.png"/></Relationships>
</file>

<file path=word/_rels/fontTable.xml.rels><?xml version="1.0" encoding="UTF-8"?><Relationships xmlns="http://schemas.openxmlformats.org/package/2006/relationships"><Relationship Id="rId1" Type="http://schemas.openxmlformats.org/officeDocument/2006/relationships/font" Target="../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2023-03-04T13:24:24Z</dcterms:created>
  <dcterms:modified xsi:type="dcterms:W3CDTF">2023-03-04T13:24:24Z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